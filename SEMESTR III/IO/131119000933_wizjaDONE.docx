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3F585" w14:textId="77777777" w:rsidR="00BB05FB" w:rsidRPr="00C246F1" w:rsidRDefault="00C52EFE">
      <w:pPr>
        <w:pStyle w:val="Tytu"/>
        <w:jc w:val="right"/>
        <w:rPr>
          <w:lang w:val="pl-PL"/>
        </w:rPr>
      </w:pPr>
      <w:r w:rsidRPr="00C246F1">
        <w:rPr>
          <w:lang w:val="pl-PL"/>
        </w:rPr>
        <w:t>Wizja</w:t>
      </w:r>
    </w:p>
    <w:p w14:paraId="2D8EE8C7" w14:textId="77777777" w:rsidR="00BB05FB" w:rsidRPr="00C246F1" w:rsidRDefault="00BB05FB">
      <w:pPr>
        <w:pStyle w:val="Tytu"/>
        <w:jc w:val="right"/>
        <w:rPr>
          <w:lang w:val="pl-PL"/>
        </w:rPr>
      </w:pPr>
    </w:p>
    <w:p w14:paraId="5E84DEB3" w14:textId="745ED75C" w:rsidR="00BB05FB" w:rsidRPr="00C246F1" w:rsidRDefault="00C52EFE">
      <w:pPr>
        <w:pStyle w:val="Tytu"/>
        <w:jc w:val="right"/>
        <w:rPr>
          <w:sz w:val="28"/>
          <w:lang w:val="pl-PL"/>
        </w:rPr>
      </w:pPr>
      <w:r w:rsidRPr="00C246F1">
        <w:rPr>
          <w:sz w:val="28"/>
          <w:lang w:val="pl-PL"/>
        </w:rPr>
        <w:t>Wersja</w:t>
      </w:r>
      <w:r w:rsidR="007A6843">
        <w:rPr>
          <w:sz w:val="28"/>
          <w:lang w:val="pl-PL"/>
        </w:rPr>
        <w:t xml:space="preserve"> 1.</w:t>
      </w:r>
      <w:r w:rsidR="00D957C7">
        <w:rPr>
          <w:sz w:val="28"/>
          <w:lang w:val="pl-PL"/>
        </w:rPr>
        <w:t>2</w:t>
      </w:r>
    </w:p>
    <w:p w14:paraId="2A607303" w14:textId="77777777" w:rsidR="00BB05FB" w:rsidRPr="00C246F1" w:rsidRDefault="00BB05FB">
      <w:pPr>
        <w:pStyle w:val="Tytu"/>
        <w:rPr>
          <w:sz w:val="28"/>
          <w:lang w:val="pl-PL"/>
        </w:rPr>
      </w:pPr>
    </w:p>
    <w:p w14:paraId="512908D7" w14:textId="77777777" w:rsidR="00BB05FB" w:rsidRPr="00C246F1" w:rsidRDefault="00BB05FB">
      <w:pPr>
        <w:rPr>
          <w:lang w:val="pl-PL"/>
        </w:rPr>
      </w:pPr>
    </w:p>
    <w:p w14:paraId="2E44F646" w14:textId="77777777" w:rsidR="00BB05FB" w:rsidRPr="00C246F1" w:rsidRDefault="00BB05FB">
      <w:pPr>
        <w:sectPr w:rsidR="00BB05FB" w:rsidRPr="00C246F1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26A8B0ED" w14:textId="77777777" w:rsidR="00BB05FB" w:rsidRPr="00C246F1" w:rsidRDefault="00C52EFE">
      <w:pPr>
        <w:pStyle w:val="Tytu"/>
        <w:rPr>
          <w:lang w:val="pl-PL"/>
        </w:rPr>
      </w:pPr>
      <w:r w:rsidRPr="00C246F1">
        <w:rPr>
          <w:lang w:val="pl-PL"/>
        </w:rPr>
        <w:lastRenderedPageBreak/>
        <w:t>Historia dokumentu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5FB" w14:paraId="5F65494F" w14:textId="77777777">
        <w:tc>
          <w:tcPr>
            <w:tcW w:w="2304" w:type="dxa"/>
          </w:tcPr>
          <w:p w14:paraId="3098313E" w14:textId="77777777" w:rsidR="00BB05FB" w:rsidRDefault="00C52EF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59A5D364" w14:textId="77777777" w:rsidR="00BB05FB" w:rsidRDefault="00C52EF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Wersja</w:t>
            </w:r>
            <w:proofErr w:type="spellEnd"/>
          </w:p>
        </w:tc>
        <w:tc>
          <w:tcPr>
            <w:tcW w:w="3744" w:type="dxa"/>
          </w:tcPr>
          <w:p w14:paraId="49AB8230" w14:textId="77777777" w:rsidR="00BB05FB" w:rsidRDefault="00C52EF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53AE43A1" w14:textId="77777777" w:rsidR="00BB05FB" w:rsidRDefault="00C52EF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BB05FB" w14:paraId="6E3BF8C7" w14:textId="77777777">
        <w:tc>
          <w:tcPr>
            <w:tcW w:w="2304" w:type="dxa"/>
          </w:tcPr>
          <w:p w14:paraId="4BBA4306" w14:textId="77777777" w:rsidR="00BB05FB" w:rsidRDefault="007A6843">
            <w:pPr>
              <w:pStyle w:val="Tabletext"/>
            </w:pPr>
            <w:r>
              <w:t>20/10/2013</w:t>
            </w:r>
          </w:p>
        </w:tc>
        <w:tc>
          <w:tcPr>
            <w:tcW w:w="1152" w:type="dxa"/>
          </w:tcPr>
          <w:p w14:paraId="43AA2987" w14:textId="77777777" w:rsidR="00BB05FB" w:rsidRDefault="007A684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207EC8B" w14:textId="77777777" w:rsidR="00BB05FB" w:rsidRDefault="007A6843" w:rsidP="007A6843">
            <w:pPr>
              <w:pStyle w:val="Tabletext"/>
            </w:pP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</w:p>
        </w:tc>
        <w:tc>
          <w:tcPr>
            <w:tcW w:w="2304" w:type="dxa"/>
          </w:tcPr>
          <w:p w14:paraId="350A7BCB" w14:textId="77777777" w:rsidR="00BB05FB" w:rsidRDefault="007A6843">
            <w:pPr>
              <w:pStyle w:val="Tabletext"/>
            </w:pPr>
            <w:r>
              <w:t xml:space="preserve">Anna </w:t>
            </w:r>
            <w:proofErr w:type="spellStart"/>
            <w:r>
              <w:t>Ksyta</w:t>
            </w:r>
            <w:proofErr w:type="spellEnd"/>
          </w:p>
        </w:tc>
      </w:tr>
      <w:tr w:rsidR="00BB05FB" w14:paraId="2366CF0A" w14:textId="77777777">
        <w:tc>
          <w:tcPr>
            <w:tcW w:w="2304" w:type="dxa"/>
          </w:tcPr>
          <w:p w14:paraId="0DC3E8ED" w14:textId="77777777" w:rsidR="00BB05FB" w:rsidRDefault="007A6843">
            <w:pPr>
              <w:pStyle w:val="Tabletext"/>
            </w:pPr>
            <w:r>
              <w:t>21/10/2013</w:t>
            </w:r>
          </w:p>
        </w:tc>
        <w:tc>
          <w:tcPr>
            <w:tcW w:w="1152" w:type="dxa"/>
          </w:tcPr>
          <w:p w14:paraId="2FCB7EAD" w14:textId="77777777" w:rsidR="00BB05FB" w:rsidRDefault="007A684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2CC77DA1" w14:textId="77777777" w:rsidR="00BB05FB" w:rsidRDefault="007A6843" w:rsidP="007A6843">
            <w:pPr>
              <w:pStyle w:val="Tabletext"/>
            </w:pPr>
            <w:proofErr w:type="spellStart"/>
            <w:r>
              <w:t>Zmiana</w:t>
            </w:r>
            <w:proofErr w:type="spellEnd"/>
            <w:r>
              <w:t xml:space="preserve"> </w:t>
            </w:r>
            <w:proofErr w:type="spellStart"/>
            <w:r>
              <w:t>opisu</w:t>
            </w:r>
            <w:proofErr w:type="spellEnd"/>
          </w:p>
        </w:tc>
        <w:tc>
          <w:tcPr>
            <w:tcW w:w="2304" w:type="dxa"/>
          </w:tcPr>
          <w:p w14:paraId="7C2B479A" w14:textId="77777777" w:rsidR="00BB05FB" w:rsidRDefault="007A6843">
            <w:pPr>
              <w:pStyle w:val="Tabletext"/>
            </w:pPr>
            <w:r>
              <w:t xml:space="preserve">Bogdan </w:t>
            </w:r>
            <w:proofErr w:type="spellStart"/>
            <w:r>
              <w:t>Chwalinski</w:t>
            </w:r>
            <w:proofErr w:type="spellEnd"/>
          </w:p>
        </w:tc>
      </w:tr>
      <w:tr w:rsidR="00BB05FB" w14:paraId="336A424D" w14:textId="77777777">
        <w:tc>
          <w:tcPr>
            <w:tcW w:w="2304" w:type="dxa"/>
          </w:tcPr>
          <w:p w14:paraId="3A218248" w14:textId="74E77557" w:rsidR="00BB05FB" w:rsidRDefault="002719E7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</w:tcPr>
          <w:p w14:paraId="328FE138" w14:textId="6E8D7394" w:rsidR="00BB05FB" w:rsidRDefault="002719E7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54BFEBBF" w14:textId="4DDF30DB" w:rsidR="00BB05FB" w:rsidRDefault="002719E7">
            <w:pPr>
              <w:pStyle w:val="Tabletext"/>
            </w:pPr>
            <w:proofErr w:type="spellStart"/>
            <w:r>
              <w:t>Poprawienie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dokończenie</w:t>
            </w:r>
            <w:proofErr w:type="spellEnd"/>
            <w:r>
              <w:t xml:space="preserve"> </w:t>
            </w:r>
            <w:proofErr w:type="spellStart"/>
            <w:r>
              <w:t>opisu</w:t>
            </w:r>
            <w:proofErr w:type="spellEnd"/>
          </w:p>
        </w:tc>
        <w:tc>
          <w:tcPr>
            <w:tcW w:w="2304" w:type="dxa"/>
          </w:tcPr>
          <w:p w14:paraId="61C3E663" w14:textId="06620E5D" w:rsidR="00BB05FB" w:rsidRDefault="002719E7">
            <w:pPr>
              <w:pStyle w:val="Tabletext"/>
            </w:pPr>
            <w:r>
              <w:t xml:space="preserve">Anna </w:t>
            </w:r>
            <w:proofErr w:type="spellStart"/>
            <w:r>
              <w:t>Ksyta</w:t>
            </w:r>
            <w:proofErr w:type="spellEnd"/>
          </w:p>
        </w:tc>
      </w:tr>
      <w:tr w:rsidR="00BB05FB" w14:paraId="4416231A" w14:textId="77777777">
        <w:tc>
          <w:tcPr>
            <w:tcW w:w="2304" w:type="dxa"/>
          </w:tcPr>
          <w:p w14:paraId="0E7E51C0" w14:textId="77777777" w:rsidR="00BB05FB" w:rsidRDefault="00BB05FB">
            <w:pPr>
              <w:pStyle w:val="Tabletext"/>
            </w:pPr>
          </w:p>
        </w:tc>
        <w:tc>
          <w:tcPr>
            <w:tcW w:w="1152" w:type="dxa"/>
          </w:tcPr>
          <w:p w14:paraId="1F12FB0F" w14:textId="77777777" w:rsidR="00BB05FB" w:rsidRDefault="00BB05FB">
            <w:pPr>
              <w:pStyle w:val="Tabletext"/>
            </w:pPr>
          </w:p>
        </w:tc>
        <w:tc>
          <w:tcPr>
            <w:tcW w:w="3744" w:type="dxa"/>
          </w:tcPr>
          <w:p w14:paraId="36362CCA" w14:textId="77777777" w:rsidR="00BB05FB" w:rsidRDefault="00BB05FB">
            <w:pPr>
              <w:pStyle w:val="Tabletext"/>
            </w:pPr>
          </w:p>
        </w:tc>
        <w:tc>
          <w:tcPr>
            <w:tcW w:w="2304" w:type="dxa"/>
          </w:tcPr>
          <w:p w14:paraId="57612004" w14:textId="77777777" w:rsidR="00BB05FB" w:rsidRDefault="00BB05FB">
            <w:pPr>
              <w:pStyle w:val="Tabletext"/>
            </w:pPr>
          </w:p>
        </w:tc>
      </w:tr>
    </w:tbl>
    <w:p w14:paraId="08C61C82" w14:textId="77777777" w:rsidR="004C61B0" w:rsidRDefault="004C61B0">
      <w:pPr>
        <w:pStyle w:val="Nagwekspisutreci"/>
      </w:pPr>
    </w:p>
    <w:p w14:paraId="08E79D3B" w14:textId="77777777" w:rsidR="00D45560" w:rsidRDefault="00D45560" w:rsidP="00D45560">
      <w:pPr>
        <w:rPr>
          <w:lang w:val="pl-PL" w:eastAsia="pl-PL"/>
        </w:rPr>
      </w:pPr>
    </w:p>
    <w:p w14:paraId="3887A1D9" w14:textId="77777777" w:rsidR="00D45560" w:rsidRDefault="00D45560" w:rsidP="00D45560">
      <w:pPr>
        <w:rPr>
          <w:lang w:val="pl-PL" w:eastAsia="pl-PL"/>
        </w:rPr>
      </w:pPr>
    </w:p>
    <w:p w14:paraId="4658CB43" w14:textId="77777777" w:rsidR="00D45560" w:rsidRDefault="00D45560" w:rsidP="00D45560">
      <w:pPr>
        <w:rPr>
          <w:lang w:val="pl-PL" w:eastAsia="pl-PL"/>
        </w:rPr>
      </w:pPr>
    </w:p>
    <w:p w14:paraId="577AA37A" w14:textId="77777777" w:rsidR="00D45560" w:rsidRDefault="00D45560" w:rsidP="00D45560">
      <w:pPr>
        <w:rPr>
          <w:lang w:val="pl-PL" w:eastAsia="pl-PL"/>
        </w:rPr>
      </w:pPr>
    </w:p>
    <w:p w14:paraId="16DE6CDE" w14:textId="77777777" w:rsidR="00D45560" w:rsidRDefault="00D45560" w:rsidP="00D45560">
      <w:pPr>
        <w:rPr>
          <w:lang w:val="pl-PL" w:eastAsia="pl-PL"/>
        </w:rPr>
      </w:pPr>
    </w:p>
    <w:p w14:paraId="6E03498D" w14:textId="77777777" w:rsidR="00D45560" w:rsidRDefault="00D45560" w:rsidP="00D45560">
      <w:pPr>
        <w:rPr>
          <w:lang w:val="pl-PL" w:eastAsia="pl-PL"/>
        </w:rPr>
      </w:pPr>
    </w:p>
    <w:p w14:paraId="0F299C50" w14:textId="77777777" w:rsidR="00D45560" w:rsidRDefault="00D45560" w:rsidP="00D45560">
      <w:pPr>
        <w:rPr>
          <w:lang w:val="pl-PL" w:eastAsia="pl-PL"/>
        </w:rPr>
      </w:pPr>
    </w:p>
    <w:p w14:paraId="4A5E66BA" w14:textId="77777777" w:rsidR="00D45560" w:rsidRDefault="00D45560" w:rsidP="00D45560">
      <w:pPr>
        <w:rPr>
          <w:lang w:val="pl-PL" w:eastAsia="pl-PL"/>
        </w:rPr>
      </w:pPr>
    </w:p>
    <w:p w14:paraId="2297DA38" w14:textId="77777777" w:rsidR="00D45560" w:rsidRPr="00D45560" w:rsidRDefault="00D45560" w:rsidP="00D45560">
      <w:pPr>
        <w:rPr>
          <w:lang w:val="pl-PL" w:eastAsia="pl-PL"/>
        </w:rPr>
      </w:pPr>
    </w:p>
    <w:p w14:paraId="79C1FEC3" w14:textId="77777777" w:rsidR="004C61B0" w:rsidRDefault="004C61B0">
      <w:pPr>
        <w:pStyle w:val="Nagwekspisutreci"/>
      </w:pPr>
    </w:p>
    <w:p w14:paraId="369B585B" w14:textId="77777777" w:rsidR="00D45560" w:rsidRDefault="00D45560" w:rsidP="00D45560">
      <w:pPr>
        <w:rPr>
          <w:lang w:val="pl-PL" w:eastAsia="pl-PL"/>
        </w:rPr>
      </w:pPr>
    </w:p>
    <w:p w14:paraId="009975E0" w14:textId="77777777" w:rsidR="00D45560" w:rsidRDefault="00D45560" w:rsidP="00D45560">
      <w:pPr>
        <w:rPr>
          <w:lang w:val="pl-PL" w:eastAsia="pl-PL"/>
        </w:rPr>
      </w:pPr>
    </w:p>
    <w:p w14:paraId="1A4BCB8C" w14:textId="77777777" w:rsidR="00D45560" w:rsidRDefault="00D45560" w:rsidP="00D45560">
      <w:pPr>
        <w:rPr>
          <w:lang w:val="pl-PL" w:eastAsia="pl-PL"/>
        </w:rPr>
      </w:pPr>
    </w:p>
    <w:p w14:paraId="68CC840A" w14:textId="77777777" w:rsidR="00D45560" w:rsidRDefault="00D45560" w:rsidP="00D45560">
      <w:pPr>
        <w:rPr>
          <w:lang w:val="pl-PL" w:eastAsia="pl-PL"/>
        </w:rPr>
      </w:pPr>
    </w:p>
    <w:p w14:paraId="08F2523C" w14:textId="77777777" w:rsidR="00D45560" w:rsidRDefault="00D45560" w:rsidP="00D45560">
      <w:pPr>
        <w:rPr>
          <w:lang w:val="pl-PL" w:eastAsia="pl-PL"/>
        </w:rPr>
      </w:pPr>
    </w:p>
    <w:p w14:paraId="53497474" w14:textId="77777777" w:rsidR="00D45560" w:rsidRDefault="00D45560" w:rsidP="00D45560">
      <w:pPr>
        <w:rPr>
          <w:lang w:val="pl-PL" w:eastAsia="pl-PL"/>
        </w:rPr>
      </w:pPr>
    </w:p>
    <w:p w14:paraId="440569DF" w14:textId="77777777" w:rsidR="00D45560" w:rsidRDefault="00D45560" w:rsidP="00D45560">
      <w:pPr>
        <w:rPr>
          <w:lang w:val="pl-PL" w:eastAsia="pl-PL"/>
        </w:rPr>
      </w:pPr>
    </w:p>
    <w:p w14:paraId="1EBB60C9" w14:textId="77777777" w:rsidR="00D45560" w:rsidRDefault="00D45560" w:rsidP="00D45560">
      <w:pPr>
        <w:rPr>
          <w:lang w:val="pl-PL" w:eastAsia="pl-PL"/>
        </w:rPr>
      </w:pPr>
    </w:p>
    <w:p w14:paraId="157CD185" w14:textId="77777777" w:rsidR="00D45560" w:rsidRDefault="00D45560" w:rsidP="00D45560">
      <w:pPr>
        <w:rPr>
          <w:lang w:val="pl-PL" w:eastAsia="pl-PL"/>
        </w:rPr>
      </w:pPr>
    </w:p>
    <w:p w14:paraId="707E8E44" w14:textId="77777777" w:rsidR="00D45560" w:rsidRDefault="00D45560" w:rsidP="00D45560">
      <w:pPr>
        <w:rPr>
          <w:lang w:val="pl-PL" w:eastAsia="pl-PL"/>
        </w:rPr>
      </w:pPr>
    </w:p>
    <w:p w14:paraId="4224B453" w14:textId="77777777" w:rsidR="00D45560" w:rsidRDefault="00D45560" w:rsidP="00D45560">
      <w:pPr>
        <w:rPr>
          <w:lang w:val="pl-PL" w:eastAsia="pl-PL"/>
        </w:rPr>
      </w:pPr>
    </w:p>
    <w:p w14:paraId="1526A41B" w14:textId="77777777" w:rsidR="00D45560" w:rsidRDefault="00D45560" w:rsidP="00D45560">
      <w:pPr>
        <w:rPr>
          <w:lang w:val="pl-PL" w:eastAsia="pl-PL"/>
        </w:rPr>
      </w:pPr>
    </w:p>
    <w:p w14:paraId="06724C05" w14:textId="77777777" w:rsidR="00D45560" w:rsidRDefault="00D45560" w:rsidP="00D45560">
      <w:pPr>
        <w:rPr>
          <w:lang w:val="pl-PL" w:eastAsia="pl-PL"/>
        </w:rPr>
      </w:pPr>
    </w:p>
    <w:p w14:paraId="69DB15BC" w14:textId="77777777" w:rsidR="00D45560" w:rsidRDefault="00D45560" w:rsidP="00D45560">
      <w:pPr>
        <w:rPr>
          <w:lang w:val="pl-PL" w:eastAsia="pl-PL"/>
        </w:rPr>
      </w:pPr>
    </w:p>
    <w:p w14:paraId="14DDB6CD" w14:textId="77777777" w:rsidR="00D45560" w:rsidRDefault="00D45560" w:rsidP="00D45560">
      <w:pPr>
        <w:rPr>
          <w:lang w:val="pl-PL" w:eastAsia="pl-PL"/>
        </w:rPr>
      </w:pPr>
    </w:p>
    <w:p w14:paraId="18BA805C" w14:textId="77777777" w:rsidR="00D45560" w:rsidRDefault="00D45560" w:rsidP="00D45560">
      <w:pPr>
        <w:rPr>
          <w:lang w:val="pl-PL" w:eastAsia="pl-PL"/>
        </w:rPr>
      </w:pPr>
    </w:p>
    <w:p w14:paraId="45DB1181" w14:textId="77777777" w:rsidR="00D45560" w:rsidRDefault="00D45560" w:rsidP="00D45560">
      <w:pPr>
        <w:rPr>
          <w:lang w:val="pl-PL" w:eastAsia="pl-PL"/>
        </w:rPr>
      </w:pPr>
    </w:p>
    <w:p w14:paraId="003B51AB" w14:textId="77777777" w:rsidR="00D45560" w:rsidRDefault="00D45560" w:rsidP="00D45560">
      <w:pPr>
        <w:rPr>
          <w:lang w:val="pl-PL" w:eastAsia="pl-PL"/>
        </w:rPr>
      </w:pPr>
    </w:p>
    <w:p w14:paraId="7EB8AB63" w14:textId="77777777" w:rsidR="00D45560" w:rsidRDefault="00D45560" w:rsidP="00D45560">
      <w:pPr>
        <w:rPr>
          <w:lang w:val="pl-PL" w:eastAsia="pl-PL"/>
        </w:rPr>
      </w:pPr>
    </w:p>
    <w:p w14:paraId="0D9403DC" w14:textId="77777777" w:rsidR="00D45560" w:rsidRDefault="00D45560" w:rsidP="00D45560">
      <w:pPr>
        <w:rPr>
          <w:lang w:val="pl-PL" w:eastAsia="pl-PL"/>
        </w:rPr>
      </w:pPr>
    </w:p>
    <w:p w14:paraId="0264B969" w14:textId="77777777" w:rsidR="00D45560" w:rsidRDefault="00D45560" w:rsidP="00D45560">
      <w:pPr>
        <w:rPr>
          <w:lang w:val="pl-PL" w:eastAsia="pl-PL"/>
        </w:rPr>
      </w:pPr>
    </w:p>
    <w:p w14:paraId="6D29A43E" w14:textId="77777777" w:rsidR="00D45560" w:rsidRDefault="00D45560" w:rsidP="00D45560">
      <w:pPr>
        <w:rPr>
          <w:lang w:val="pl-PL" w:eastAsia="pl-PL"/>
        </w:rPr>
      </w:pPr>
    </w:p>
    <w:p w14:paraId="718EDA14" w14:textId="77777777" w:rsidR="00D45560" w:rsidRDefault="00D45560" w:rsidP="00D45560">
      <w:pPr>
        <w:rPr>
          <w:lang w:val="pl-PL" w:eastAsia="pl-PL"/>
        </w:rPr>
      </w:pPr>
    </w:p>
    <w:p w14:paraId="10513644" w14:textId="77777777" w:rsidR="00D45560" w:rsidRDefault="00D45560" w:rsidP="00D45560">
      <w:pPr>
        <w:rPr>
          <w:lang w:val="pl-PL" w:eastAsia="pl-PL"/>
        </w:rPr>
      </w:pPr>
    </w:p>
    <w:p w14:paraId="169B9211" w14:textId="77777777" w:rsidR="00D45560" w:rsidRPr="00D45560" w:rsidRDefault="00D45560" w:rsidP="00D45560">
      <w:pPr>
        <w:rPr>
          <w:lang w:val="pl-PL" w:eastAsia="pl-PL"/>
        </w:rPr>
      </w:pPr>
    </w:p>
    <w:bookmarkStart w:id="0" w:name="_GoBack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1550876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612302" w14:textId="1CA44E65" w:rsidR="004C61B0" w:rsidRPr="004C61B0" w:rsidRDefault="004C61B0">
          <w:pPr>
            <w:pStyle w:val="Nagwekspisutreci"/>
          </w:pPr>
          <w:r w:rsidRPr="004C61B0">
            <w:rPr>
              <w:rFonts w:ascii="Times New Roman" w:hAnsi="Times New Roman" w:cs="Times New Roman"/>
              <w:color w:val="auto"/>
            </w:rPr>
            <w:t>Spis treści</w:t>
          </w:r>
        </w:p>
        <w:bookmarkEnd w:id="0"/>
        <w:p w14:paraId="30710B34" w14:textId="77777777" w:rsidR="004F5BF7" w:rsidRDefault="004C61B0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46990" w:history="1">
            <w:r w:rsidR="004F5BF7" w:rsidRPr="00F932BB">
              <w:rPr>
                <w:rStyle w:val="Hipercze"/>
                <w:noProof/>
              </w:rPr>
              <w:t>1.</w:t>
            </w:r>
            <w:r w:rsidR="004F5B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4F5BF7" w:rsidRPr="00F932BB">
              <w:rPr>
                <w:rStyle w:val="Hipercze"/>
                <w:noProof/>
              </w:rPr>
              <w:t>Wstęp</w:t>
            </w:r>
            <w:r w:rsidR="004F5BF7">
              <w:rPr>
                <w:noProof/>
                <w:webHidden/>
              </w:rPr>
              <w:tab/>
            </w:r>
            <w:r w:rsidR="004F5BF7">
              <w:rPr>
                <w:noProof/>
                <w:webHidden/>
              </w:rPr>
              <w:fldChar w:fldCharType="begin"/>
            </w:r>
            <w:r w:rsidR="004F5BF7">
              <w:rPr>
                <w:noProof/>
                <w:webHidden/>
              </w:rPr>
              <w:instrText xml:space="preserve"> PAGEREF _Toc372546990 \h </w:instrText>
            </w:r>
            <w:r w:rsidR="004F5BF7">
              <w:rPr>
                <w:noProof/>
                <w:webHidden/>
              </w:rPr>
            </w:r>
            <w:r w:rsidR="004F5BF7">
              <w:rPr>
                <w:noProof/>
                <w:webHidden/>
              </w:rPr>
              <w:fldChar w:fldCharType="separate"/>
            </w:r>
            <w:r w:rsidR="004F5BF7">
              <w:rPr>
                <w:noProof/>
                <w:webHidden/>
              </w:rPr>
              <w:t>5</w:t>
            </w:r>
            <w:r w:rsidR="004F5BF7">
              <w:rPr>
                <w:noProof/>
                <w:webHidden/>
              </w:rPr>
              <w:fldChar w:fldCharType="end"/>
            </w:r>
          </w:hyperlink>
        </w:p>
        <w:p w14:paraId="7BC79604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6991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</w:rPr>
              <w:t>Cel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0646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6992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77C8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6993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</w:rPr>
              <w:t>Definicje, akronimy i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1105" w14:textId="77777777" w:rsidR="004F5BF7" w:rsidRDefault="004F5BF7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6994" w:history="1">
            <w:r w:rsidRPr="00F932BB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</w:rPr>
              <w:t>Umiejscowienie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ACBC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6995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</w:rPr>
              <w:t>Korzyści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5974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6996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/>
              </w:rPr>
              <w:t>Zdefiniowanie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709D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6997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</w:rPr>
              <w:t>Umiejscowienie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F6BA" w14:textId="77777777" w:rsidR="004F5BF7" w:rsidRDefault="004F5BF7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6998" w:history="1">
            <w:r w:rsidRPr="00F932BB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002E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6999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</w:rPr>
              <w:t>Demografia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D0E8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00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3936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01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/>
              </w:rPr>
              <w:t>Środowisko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99CB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02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/>
              </w:rPr>
              <w:t>Profile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DE08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03" w:history="1">
            <w:r w:rsidRPr="00F932BB">
              <w:rPr>
                <w:rStyle w:val="Hipercze"/>
                <w:noProof/>
                <w:lang w:val="pl-PL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B837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04" w:history="1">
            <w:r w:rsidRPr="00F932BB">
              <w:rPr>
                <w:rStyle w:val="Hipercze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</w:rPr>
              <w:t>Pracownik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F19E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05" w:history="1">
            <w:r w:rsidRPr="00F932BB">
              <w:rPr>
                <w:rStyle w:val="Hipercze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19DB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06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</w:rPr>
              <w:t>Kluczowe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D023" w14:textId="77777777" w:rsidR="004F5BF7" w:rsidRDefault="004F5BF7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07" w:history="1">
            <w:r w:rsidRPr="00F932BB">
              <w:rPr>
                <w:rStyle w:val="Hipercze"/>
                <w:noProof/>
                <w:lang w:val="pl-PL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/>
              </w:rPr>
              <w:t>Omówienie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7F92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08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/>
              </w:rPr>
              <w:t>Kontekst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C7FF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09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/>
              </w:rPr>
              <w:t>Podsumowanie możliwości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782D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10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/>
              </w:rPr>
              <w:t>Licencje i 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179C" w14:textId="77777777" w:rsidR="004F5BF7" w:rsidRDefault="004F5BF7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11" w:history="1">
            <w:r w:rsidRPr="00F932BB">
              <w:rPr>
                <w:rStyle w:val="Hipercze"/>
                <w:noProof/>
                <w:lang w:val="pl-PL" w:eastAsia="pl-PL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Funkcjonalność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9D88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12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Zarządzanie kontami i uwierzytelnianie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266D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13" w:history="1">
            <w:r w:rsidRPr="00F932BB">
              <w:rPr>
                <w:rStyle w:val="Hipercze"/>
                <w:noProof/>
                <w:lang w:val="pl-PL" w:eastAsia="pl-PL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Tworzenie konta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EA08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14" w:history="1">
            <w:r w:rsidRPr="00F932BB">
              <w:rPr>
                <w:rStyle w:val="Hipercze"/>
                <w:noProof/>
                <w:lang w:val="pl-PL" w:eastAsia="pl-PL"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Tworzenie konta 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04DB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15" w:history="1">
            <w:r w:rsidRPr="00F932BB">
              <w:rPr>
                <w:rStyle w:val="Hipercze"/>
                <w:noProof/>
                <w:lang w:val="pl-PL" w:eastAsia="pl-PL"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Tworzenie konta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1821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16" w:history="1">
            <w:r w:rsidRPr="00F932BB">
              <w:rPr>
                <w:rStyle w:val="Hipercze"/>
                <w:noProof/>
                <w:lang w:val="pl-PL" w:eastAsia="pl-PL"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Edytowanie danych kontaktowych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8A45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17" w:history="1">
            <w:r w:rsidRPr="00F932BB">
              <w:rPr>
                <w:rStyle w:val="Hipercze"/>
                <w:noProof/>
                <w:lang w:val="pl-PL" w:eastAsia="pl-PL"/>
              </w:rPr>
              <w:t>5.1.5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Usuwanie konta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6290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18" w:history="1">
            <w:r w:rsidRPr="00F932BB">
              <w:rPr>
                <w:rStyle w:val="Hipercze"/>
                <w:noProof/>
                <w:lang w:val="pl-PL" w:eastAsia="pl-PL"/>
              </w:rPr>
              <w:t>5.1.6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Blokowanie konta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24EC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19" w:history="1">
            <w:r w:rsidRPr="00F932BB">
              <w:rPr>
                <w:rStyle w:val="Hipercze"/>
                <w:noProof/>
                <w:lang w:val="pl-PL" w:eastAsia="pl-PL"/>
              </w:rPr>
              <w:t>5.1.7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602E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20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Zarządzanie informacjami o pojazdach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9483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21" w:history="1">
            <w:r w:rsidRPr="00F932BB">
              <w:rPr>
                <w:rStyle w:val="Hipercze"/>
                <w:noProof/>
                <w:lang w:val="pl-PL" w:eastAsia="pl-PL"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Wprowadzanie nowych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2A39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22" w:history="1">
            <w:r w:rsidRPr="00F932BB">
              <w:rPr>
                <w:rStyle w:val="Hipercze"/>
                <w:noProof/>
                <w:lang w:val="pl-PL" w:eastAsia="pl-PL"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Przeszukiwanie listy pojazdów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B53C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23" w:history="1">
            <w:r w:rsidRPr="00F932BB">
              <w:rPr>
                <w:rStyle w:val="Hipercze"/>
                <w:noProof/>
                <w:lang w:val="pl-PL" w:eastAsia="pl-PL"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Generowanie raportu z danego okresu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812F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24" w:history="1">
            <w:r w:rsidRPr="00F932BB">
              <w:rPr>
                <w:rStyle w:val="Hipercze"/>
                <w:noProof/>
                <w:lang w:val="pl-PL" w:eastAsia="pl-PL"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Edytowanie danych pojazdu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BF5E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25" w:history="1">
            <w:r w:rsidRPr="00F932BB">
              <w:rPr>
                <w:rStyle w:val="Hipercze"/>
                <w:noProof/>
                <w:lang w:val="pl-PL" w:eastAsia="pl-PL"/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Śledzenie pojazdu w czasie rzeczywistym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4413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26" w:history="1">
            <w:r w:rsidRPr="00F932BB">
              <w:rPr>
                <w:rStyle w:val="Hipercze"/>
                <w:noProof/>
                <w:lang w:val="pl-PL" w:eastAsia="pl-PL"/>
              </w:rPr>
              <w:t>5.2.6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Sprawdzanie terminu abonamentu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7F51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27" w:history="1">
            <w:r w:rsidRPr="00F932BB">
              <w:rPr>
                <w:rStyle w:val="Hipercze"/>
                <w:noProof/>
                <w:lang w:val="pl-PL" w:eastAsia="pl-PL"/>
              </w:rPr>
              <w:t>5.2.7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Aktywacja i dezaktywacja pojazdu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2E46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28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2A58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29" w:history="1">
            <w:r w:rsidRPr="00F932BB">
              <w:rPr>
                <w:rStyle w:val="Hipercze"/>
                <w:noProof/>
                <w:lang w:val="pl-PL" w:eastAsia="pl-PL"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Zarządzanie powiadomieniami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2F8F" w14:textId="77777777" w:rsidR="004F5BF7" w:rsidRDefault="004F5BF7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30" w:history="1">
            <w:r w:rsidRPr="00F932BB">
              <w:rPr>
                <w:rStyle w:val="Hipercze"/>
                <w:noProof/>
                <w:lang w:val="pl-PL" w:eastAsia="pl-PL"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Zarządzanie uprawnieniami.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66A1" w14:textId="77777777" w:rsidR="004F5BF7" w:rsidRDefault="004F5BF7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31" w:history="1">
            <w:r w:rsidRPr="00F932BB">
              <w:rPr>
                <w:rStyle w:val="Hipercze"/>
                <w:noProof/>
                <w:lang w:val="pl-PL" w:eastAsia="pl-PL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F4B3" w14:textId="77777777" w:rsidR="004F5BF7" w:rsidRDefault="004F5BF7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32" w:history="1">
            <w:r w:rsidRPr="00F932BB">
              <w:rPr>
                <w:rStyle w:val="Hipercze"/>
                <w:noProof/>
                <w:lang w:val="pl-PL" w:eastAsia="pl-PL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Normy jakościowe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3213" w14:textId="77777777" w:rsidR="004F5BF7" w:rsidRDefault="004F5BF7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33" w:history="1">
            <w:r w:rsidRPr="00F932BB">
              <w:rPr>
                <w:rStyle w:val="Hipercze"/>
                <w:noProof/>
                <w:lang w:val="pl-PL" w:eastAsia="pl-PL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Priorytet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BB7A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34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Możliwość logowania się do serwisu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F01D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35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Zdolność dodawania nowych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7C98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36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Zdolność przypisywania Klientowi pojazdu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E148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37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Stworzenie interfejsu, dzięki któremu można będzie korzystać z systemu.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6FFB" w14:textId="77777777" w:rsidR="004F5BF7" w:rsidRDefault="004F5BF7">
          <w:pPr>
            <w:pStyle w:val="Spistreci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38" w:history="1">
            <w:r w:rsidRPr="00F932BB">
              <w:rPr>
                <w:rStyle w:val="Hipercze"/>
                <w:noProof/>
                <w:lang w:val="pl-PL" w:eastAsia="pl-PL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Pozostałe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CE71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39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Standardy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B238" w14:textId="77777777" w:rsidR="004F5BF7" w:rsidRDefault="004F5BF7">
          <w:pPr>
            <w:pStyle w:val="Spistreci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40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0136" w14:textId="77777777" w:rsidR="004F5BF7" w:rsidRDefault="004F5BF7">
          <w:pPr>
            <w:pStyle w:val="Spistreci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41" w:history="1">
            <w:r w:rsidRPr="00F932BB">
              <w:rPr>
                <w:rStyle w:val="Hipercze"/>
                <w:noProof/>
                <w:lang w:val="pl-PL" w:eastAsia="pl-PL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Wymagania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398E" w14:textId="77777777" w:rsidR="004F5BF7" w:rsidRDefault="004F5BF7">
          <w:pPr>
            <w:pStyle w:val="Spistreci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42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B441" w14:textId="77777777" w:rsidR="004F5BF7" w:rsidRDefault="004F5BF7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43" w:history="1">
            <w:r w:rsidRPr="00F932BB">
              <w:rPr>
                <w:rStyle w:val="Hipercze"/>
                <w:noProof/>
                <w:lang w:val="pl-PL" w:eastAsia="pl-PL"/>
              </w:rPr>
              <w:t>Na stronie firmy dostępna będzie do pobrania instrukcja obsługi systemu.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203E" w14:textId="77777777" w:rsidR="004F5BF7" w:rsidRDefault="004F5BF7">
          <w:pPr>
            <w:pStyle w:val="Spistreci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44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Pomoc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C377" w14:textId="77777777" w:rsidR="004F5BF7" w:rsidRDefault="004F5BF7">
          <w:pPr>
            <w:pStyle w:val="Spistreci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372547045" w:history="1">
            <w:r w:rsidRPr="00F932BB">
              <w:rPr>
                <w:rStyle w:val="Hipercze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F932BB">
              <w:rPr>
                <w:rStyle w:val="Hipercze"/>
                <w:noProof/>
                <w:lang w:val="pl-PL" w:eastAsia="pl-PL"/>
              </w:rPr>
              <w:t>Instalacja i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DCBE" w14:textId="71A20DD4" w:rsidR="004C61B0" w:rsidRDefault="004C61B0">
          <w:r>
            <w:rPr>
              <w:b/>
              <w:bCs/>
            </w:rPr>
            <w:fldChar w:fldCharType="end"/>
          </w:r>
        </w:p>
      </w:sdtContent>
    </w:sdt>
    <w:p w14:paraId="576658B0" w14:textId="77777777" w:rsidR="00BB05FB" w:rsidRDefault="0091374E">
      <w:pPr>
        <w:pStyle w:val="Tytu"/>
      </w:pPr>
      <w:r>
        <w:br w:type="page"/>
      </w:r>
    </w:p>
    <w:p w14:paraId="0C654EDA" w14:textId="425464FC" w:rsidR="00BB05FB" w:rsidRPr="004F766A" w:rsidRDefault="00C52EFE">
      <w:pPr>
        <w:pStyle w:val="Tytu"/>
        <w:rPr>
          <w:rFonts w:ascii="Times New Roman" w:hAnsi="Times New Roman"/>
          <w:sz w:val="28"/>
          <w:szCs w:val="28"/>
        </w:rPr>
      </w:pPr>
      <w:proofErr w:type="spellStart"/>
      <w:r w:rsidRPr="004F766A">
        <w:rPr>
          <w:rFonts w:ascii="Times New Roman" w:hAnsi="Times New Roman"/>
          <w:sz w:val="28"/>
          <w:szCs w:val="28"/>
        </w:rPr>
        <w:lastRenderedPageBreak/>
        <w:t>Wizja</w:t>
      </w:r>
      <w:proofErr w:type="spellEnd"/>
    </w:p>
    <w:p w14:paraId="258EBECA" w14:textId="77777777" w:rsidR="00BB05FB" w:rsidRPr="004F766A" w:rsidRDefault="00C52EFE">
      <w:pPr>
        <w:pStyle w:val="Nagwek1"/>
        <w:rPr>
          <w:rFonts w:ascii="Times New Roman" w:hAnsi="Times New Roman"/>
          <w:sz w:val="28"/>
          <w:szCs w:val="28"/>
        </w:rPr>
      </w:pPr>
      <w:bookmarkStart w:id="1" w:name="_Toc273523046"/>
      <w:bookmarkStart w:id="2" w:name="_Toc436203377"/>
      <w:bookmarkStart w:id="3" w:name="_Toc452813577"/>
      <w:bookmarkStart w:id="4" w:name="_Toc372546990"/>
      <w:proofErr w:type="spellStart"/>
      <w:r w:rsidRPr="004F766A">
        <w:rPr>
          <w:rFonts w:ascii="Times New Roman" w:hAnsi="Times New Roman"/>
          <w:sz w:val="28"/>
          <w:szCs w:val="28"/>
        </w:rPr>
        <w:t>Wstęp</w:t>
      </w:r>
      <w:bookmarkEnd w:id="1"/>
      <w:bookmarkEnd w:id="4"/>
      <w:proofErr w:type="spellEnd"/>
    </w:p>
    <w:p w14:paraId="703A0AB2" w14:textId="77777777" w:rsidR="00BB05FB" w:rsidRPr="004F766A" w:rsidRDefault="00C52EFE" w:rsidP="00180322">
      <w:pPr>
        <w:pStyle w:val="Nagwek2"/>
      </w:pPr>
      <w:bookmarkStart w:id="5" w:name="_Toc273523047"/>
      <w:bookmarkStart w:id="6" w:name="_Toc372546991"/>
      <w:proofErr w:type="spellStart"/>
      <w:r w:rsidRPr="004F766A">
        <w:t>Cel</w:t>
      </w:r>
      <w:proofErr w:type="spellEnd"/>
      <w:r w:rsidRPr="004F766A">
        <w:t xml:space="preserve"> </w:t>
      </w:r>
      <w:proofErr w:type="spellStart"/>
      <w:r w:rsidRPr="004F766A">
        <w:t>dokumentu</w:t>
      </w:r>
      <w:bookmarkEnd w:id="5"/>
      <w:bookmarkEnd w:id="6"/>
      <w:proofErr w:type="spellEnd"/>
    </w:p>
    <w:p w14:paraId="7DB93B28" w14:textId="77777777" w:rsidR="006347F3" w:rsidRPr="004F766A" w:rsidRDefault="006347F3" w:rsidP="006347F3">
      <w:pPr>
        <w:rPr>
          <w:sz w:val="28"/>
          <w:szCs w:val="28"/>
          <w:lang w:val="pl-PL"/>
        </w:rPr>
      </w:pPr>
      <w:r w:rsidRPr="004F766A">
        <w:rPr>
          <w:sz w:val="28"/>
          <w:szCs w:val="28"/>
          <w:lang w:val="pl-PL"/>
        </w:rPr>
        <w:t xml:space="preserve">Celem, dla którego powstał niniejszy dokument jest przedstawienie wysokopoziomowych wymagań stawianych </w:t>
      </w:r>
      <w:r w:rsidR="00204421" w:rsidRPr="004F766A">
        <w:rPr>
          <w:sz w:val="28"/>
          <w:szCs w:val="28"/>
          <w:lang w:val="pl-PL"/>
        </w:rPr>
        <w:t>Systemowi Monitorowania Pojazdów.</w:t>
      </w:r>
    </w:p>
    <w:p w14:paraId="461F6E55" w14:textId="77777777" w:rsidR="00BB05FB" w:rsidRPr="004F766A" w:rsidRDefault="00C52EFE">
      <w:pPr>
        <w:pStyle w:val="Nagwek2"/>
        <w:rPr>
          <w:rFonts w:ascii="Times New Roman" w:hAnsi="Times New Roman"/>
          <w:sz w:val="28"/>
          <w:szCs w:val="28"/>
        </w:rPr>
      </w:pPr>
      <w:bookmarkStart w:id="7" w:name="_Toc273523048"/>
      <w:bookmarkStart w:id="8" w:name="_Toc372546992"/>
      <w:proofErr w:type="spellStart"/>
      <w:r w:rsidRPr="004F766A">
        <w:rPr>
          <w:rFonts w:ascii="Times New Roman" w:hAnsi="Times New Roman"/>
          <w:sz w:val="28"/>
          <w:szCs w:val="28"/>
        </w:rPr>
        <w:t>Zakres</w:t>
      </w:r>
      <w:bookmarkEnd w:id="7"/>
      <w:bookmarkEnd w:id="8"/>
      <w:proofErr w:type="spellEnd"/>
    </w:p>
    <w:p w14:paraId="3ED89602" w14:textId="7FA93EF3" w:rsidR="00204421" w:rsidRPr="004F766A" w:rsidRDefault="00204421" w:rsidP="00204421">
      <w:pPr>
        <w:rPr>
          <w:sz w:val="28"/>
          <w:szCs w:val="28"/>
          <w:lang w:val="pl-PL"/>
        </w:rPr>
      </w:pPr>
      <w:r w:rsidRPr="004F766A">
        <w:rPr>
          <w:sz w:val="28"/>
          <w:szCs w:val="28"/>
          <w:lang w:val="pl-PL"/>
        </w:rPr>
        <w:t xml:space="preserve">Poniższy dokument zawiera opis Systemu Monitorowania Pojazdów, który zostanie zbudowany </w:t>
      </w:r>
      <w:r w:rsidR="004148F8">
        <w:rPr>
          <w:sz w:val="28"/>
          <w:szCs w:val="28"/>
          <w:lang w:val="pl-PL"/>
        </w:rPr>
        <w:t>i zarządzany</w:t>
      </w:r>
      <w:r w:rsidRPr="004F766A">
        <w:rPr>
          <w:sz w:val="28"/>
          <w:szCs w:val="28"/>
          <w:lang w:val="pl-PL"/>
        </w:rPr>
        <w:t xml:space="preserve"> przez firmę T&amp;C.</w:t>
      </w:r>
    </w:p>
    <w:p w14:paraId="15FFB07B" w14:textId="77777777" w:rsidR="00BB05FB" w:rsidRPr="004F766A" w:rsidRDefault="00C52EFE">
      <w:pPr>
        <w:pStyle w:val="Nagwek2"/>
        <w:rPr>
          <w:rFonts w:ascii="Times New Roman" w:hAnsi="Times New Roman"/>
          <w:sz w:val="28"/>
          <w:szCs w:val="28"/>
        </w:rPr>
      </w:pPr>
      <w:bookmarkStart w:id="9" w:name="_Toc273523049"/>
      <w:bookmarkStart w:id="10" w:name="_Toc372546993"/>
      <w:proofErr w:type="spellStart"/>
      <w:r w:rsidRPr="004F766A">
        <w:rPr>
          <w:rFonts w:ascii="Times New Roman" w:hAnsi="Times New Roman"/>
          <w:sz w:val="28"/>
          <w:szCs w:val="28"/>
        </w:rPr>
        <w:t>Definicje</w:t>
      </w:r>
      <w:proofErr w:type="spellEnd"/>
      <w:r w:rsidRPr="004F766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F766A">
        <w:rPr>
          <w:rFonts w:ascii="Times New Roman" w:hAnsi="Times New Roman"/>
          <w:sz w:val="28"/>
          <w:szCs w:val="28"/>
        </w:rPr>
        <w:t>akronimy</w:t>
      </w:r>
      <w:proofErr w:type="spellEnd"/>
      <w:r w:rsidRPr="004F76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66A">
        <w:rPr>
          <w:rFonts w:ascii="Times New Roman" w:hAnsi="Times New Roman"/>
          <w:sz w:val="28"/>
          <w:szCs w:val="28"/>
        </w:rPr>
        <w:t>i</w:t>
      </w:r>
      <w:proofErr w:type="spellEnd"/>
      <w:r w:rsidRPr="004F76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66A">
        <w:rPr>
          <w:rFonts w:ascii="Times New Roman" w:hAnsi="Times New Roman"/>
          <w:sz w:val="28"/>
          <w:szCs w:val="28"/>
        </w:rPr>
        <w:t>skróty</w:t>
      </w:r>
      <w:bookmarkEnd w:id="9"/>
      <w:bookmarkEnd w:id="10"/>
      <w:proofErr w:type="spellEnd"/>
    </w:p>
    <w:p w14:paraId="0D222BCA" w14:textId="77777777" w:rsidR="004E022D" w:rsidRPr="004F766A" w:rsidRDefault="004E022D" w:rsidP="004E022D">
      <w:pPr>
        <w:rPr>
          <w:sz w:val="28"/>
          <w:szCs w:val="28"/>
        </w:rPr>
      </w:pPr>
      <w:r w:rsidRPr="004F766A">
        <w:rPr>
          <w:sz w:val="28"/>
          <w:szCs w:val="28"/>
        </w:rPr>
        <w:t>T&amp;C – Track and Control</w:t>
      </w:r>
    </w:p>
    <w:p w14:paraId="72F69456" w14:textId="77777777" w:rsidR="00BB05FB" w:rsidRPr="004F766A" w:rsidRDefault="00C52EFE">
      <w:pPr>
        <w:pStyle w:val="Nagwek1"/>
        <w:rPr>
          <w:rFonts w:ascii="Times New Roman" w:hAnsi="Times New Roman"/>
          <w:sz w:val="28"/>
          <w:szCs w:val="28"/>
        </w:rPr>
      </w:pPr>
      <w:bookmarkStart w:id="11" w:name="_Toc273523052"/>
      <w:bookmarkStart w:id="12" w:name="_Toc372546994"/>
      <w:bookmarkEnd w:id="2"/>
      <w:bookmarkEnd w:id="3"/>
      <w:proofErr w:type="spellStart"/>
      <w:r w:rsidRPr="004F766A">
        <w:rPr>
          <w:rFonts w:ascii="Times New Roman" w:hAnsi="Times New Roman"/>
          <w:sz w:val="28"/>
          <w:szCs w:val="28"/>
        </w:rPr>
        <w:t>Umiejscowienie</w:t>
      </w:r>
      <w:proofErr w:type="spellEnd"/>
      <w:r w:rsidRPr="004F76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66A">
        <w:rPr>
          <w:rFonts w:ascii="Times New Roman" w:hAnsi="Times New Roman"/>
          <w:sz w:val="28"/>
          <w:szCs w:val="28"/>
        </w:rPr>
        <w:t>problemu</w:t>
      </w:r>
      <w:bookmarkEnd w:id="11"/>
      <w:bookmarkEnd w:id="12"/>
      <w:proofErr w:type="spellEnd"/>
    </w:p>
    <w:p w14:paraId="78A58AAB" w14:textId="77777777" w:rsidR="00BB05FB" w:rsidRPr="004F766A" w:rsidRDefault="00C52EFE" w:rsidP="00E809BE">
      <w:pPr>
        <w:pStyle w:val="Nagwek2"/>
        <w:rPr>
          <w:rFonts w:ascii="Times New Roman" w:hAnsi="Times New Roman"/>
          <w:sz w:val="28"/>
          <w:szCs w:val="28"/>
        </w:rPr>
      </w:pPr>
      <w:bookmarkStart w:id="13" w:name="_Toc273523053"/>
      <w:bookmarkStart w:id="14" w:name="_Toc372546995"/>
      <w:proofErr w:type="spellStart"/>
      <w:r w:rsidRPr="004F766A">
        <w:rPr>
          <w:rFonts w:ascii="Times New Roman" w:hAnsi="Times New Roman"/>
          <w:sz w:val="28"/>
          <w:szCs w:val="28"/>
        </w:rPr>
        <w:t>Korzyści</w:t>
      </w:r>
      <w:proofErr w:type="spellEnd"/>
      <w:r w:rsidRPr="004F76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66A">
        <w:rPr>
          <w:rFonts w:ascii="Times New Roman" w:hAnsi="Times New Roman"/>
          <w:sz w:val="28"/>
          <w:szCs w:val="28"/>
        </w:rPr>
        <w:t>biznesowe</w:t>
      </w:r>
      <w:bookmarkEnd w:id="13"/>
      <w:bookmarkEnd w:id="14"/>
      <w:proofErr w:type="spellEnd"/>
    </w:p>
    <w:p w14:paraId="01C5C3D3" w14:textId="38B68D73" w:rsidR="00E809BE" w:rsidRPr="004F766A" w:rsidRDefault="00E809BE" w:rsidP="00E809BE">
      <w:pPr>
        <w:rPr>
          <w:sz w:val="28"/>
          <w:szCs w:val="28"/>
          <w:lang w:val="pl-PL"/>
        </w:rPr>
      </w:pPr>
      <w:r w:rsidRPr="004F766A">
        <w:rPr>
          <w:sz w:val="28"/>
          <w:szCs w:val="28"/>
          <w:lang w:val="pl-PL"/>
        </w:rPr>
        <w:t>System Monitorowania Pojazdów ma na celu za</w:t>
      </w:r>
      <w:r w:rsidR="004F766A">
        <w:rPr>
          <w:sz w:val="28"/>
          <w:szCs w:val="28"/>
          <w:lang w:val="pl-PL"/>
        </w:rPr>
        <w:t>pewnienie korzyści użytkownikom</w:t>
      </w:r>
      <w:r w:rsidR="00204421" w:rsidRPr="004F766A">
        <w:rPr>
          <w:sz w:val="28"/>
          <w:szCs w:val="28"/>
          <w:lang w:val="pl-PL"/>
        </w:rPr>
        <w:t xml:space="preserve">, którzy dołączą do grona klientów </w:t>
      </w:r>
      <w:r w:rsidR="00171863" w:rsidRPr="004F766A">
        <w:rPr>
          <w:sz w:val="28"/>
          <w:szCs w:val="28"/>
          <w:lang w:val="pl-PL"/>
        </w:rPr>
        <w:t>T&amp;C, poprzez dostęp do danych dotyczących ich pojazdów, bez konieczności instalacji dodatkowego oprogramowania.</w:t>
      </w:r>
    </w:p>
    <w:p w14:paraId="1AF63951" w14:textId="77777777" w:rsidR="00BB05FB" w:rsidRPr="004F766A" w:rsidRDefault="00C52EFE" w:rsidP="00950E87">
      <w:pPr>
        <w:pStyle w:val="Nagwek2"/>
        <w:rPr>
          <w:rFonts w:ascii="Times New Roman" w:hAnsi="Times New Roman"/>
          <w:sz w:val="28"/>
          <w:szCs w:val="28"/>
          <w:lang w:val="pl-PL"/>
        </w:rPr>
      </w:pPr>
      <w:bookmarkStart w:id="15" w:name="_Toc273523054"/>
      <w:bookmarkStart w:id="16" w:name="_Toc372546996"/>
      <w:r w:rsidRPr="004F766A">
        <w:rPr>
          <w:rFonts w:ascii="Times New Roman" w:hAnsi="Times New Roman"/>
          <w:sz w:val="28"/>
          <w:szCs w:val="28"/>
          <w:lang w:val="pl-PL"/>
        </w:rPr>
        <w:t xml:space="preserve">Zdefiniowanie </w:t>
      </w:r>
      <w:r w:rsidR="00950E87" w:rsidRPr="004F766A">
        <w:rPr>
          <w:rFonts w:ascii="Times New Roman" w:hAnsi="Times New Roman"/>
          <w:sz w:val="28"/>
          <w:szCs w:val="28"/>
          <w:lang w:val="pl-PL"/>
        </w:rPr>
        <w:t>problem</w:t>
      </w:r>
      <w:bookmarkEnd w:id="15"/>
      <w:bookmarkEnd w:id="16"/>
    </w:p>
    <w:p w14:paraId="73018CBA" w14:textId="77777777" w:rsidR="00950E87" w:rsidRPr="004F766A" w:rsidRDefault="00950E87" w:rsidP="00950E87">
      <w:pPr>
        <w:rPr>
          <w:sz w:val="28"/>
          <w:szCs w:val="28"/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4F766A" w:rsidRPr="00D957C7" w14:paraId="509EDDC6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80A42C" w14:textId="77777777" w:rsidR="00BB05FB" w:rsidRPr="004F766A" w:rsidRDefault="00C52EFE">
            <w:pPr>
              <w:pStyle w:val="Tekstpodstawowy"/>
              <w:keepNext/>
              <w:ind w:left="72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26F556" w14:textId="310F8098" w:rsidR="00BB05FB" w:rsidRPr="004F766A" w:rsidRDefault="00491B5A" w:rsidP="00EB2915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Chęć korzystania z Systemu Monitorowania Pojazdów</w:t>
            </w:r>
          </w:p>
        </w:tc>
      </w:tr>
      <w:tr w:rsidR="004F766A" w:rsidRPr="004F766A" w14:paraId="0FEA2E14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AEE6BE" w14:textId="77777777" w:rsidR="00BB05FB" w:rsidRPr="004F766A" w:rsidRDefault="00C52EFE">
            <w:pPr>
              <w:pStyle w:val="Tekstpodstawowy"/>
              <w:keepNext/>
              <w:ind w:left="72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BBB3B6" w14:textId="383E865D" w:rsidR="00E72CB6" w:rsidRPr="004F766A" w:rsidRDefault="00491B5A" w:rsidP="00E72CB6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Przedsiębiorców, firm, osób prywatnych</w:t>
            </w:r>
          </w:p>
        </w:tc>
      </w:tr>
      <w:tr w:rsidR="004F766A" w:rsidRPr="00D957C7" w14:paraId="657029A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5F66A64" w14:textId="77777777" w:rsidR="00BB05FB" w:rsidRPr="004F766A" w:rsidRDefault="00C52EFE">
            <w:pPr>
              <w:pStyle w:val="Tekstpodstawowy"/>
              <w:keepNext/>
              <w:ind w:left="72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Którego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skutkiem</w:t>
            </w:r>
            <w:proofErr w:type="spellEnd"/>
            <w:r w:rsidRPr="004F766A">
              <w:rPr>
                <w:sz w:val="28"/>
                <w:szCs w:val="28"/>
              </w:rPr>
              <w:t xml:space="preserve"> jest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5C4FD9" w14:textId="779230F7" w:rsidR="00BB05FB" w:rsidRPr="004F766A" w:rsidRDefault="004F766A" w:rsidP="00EB2915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Stworzenie syste</w:t>
            </w:r>
            <w:r>
              <w:rPr>
                <w:i w:val="0"/>
                <w:color w:val="auto"/>
                <w:sz w:val="28"/>
                <w:szCs w:val="28"/>
                <w:lang w:val="pl-PL"/>
              </w:rPr>
              <w:t xml:space="preserve">mu </w:t>
            </w: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spe</w:t>
            </w:r>
            <w:r>
              <w:rPr>
                <w:i w:val="0"/>
                <w:color w:val="auto"/>
                <w:sz w:val="28"/>
                <w:szCs w:val="28"/>
                <w:lang w:val="pl-PL"/>
              </w:rPr>
              <w:t>ł</w:t>
            </w: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niającego potrzeby klienta</w:t>
            </w:r>
          </w:p>
        </w:tc>
      </w:tr>
      <w:tr w:rsidR="004F766A" w:rsidRPr="00D957C7" w14:paraId="0D9A9EB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FA9BD9" w14:textId="77777777" w:rsidR="00BB05FB" w:rsidRPr="004F766A" w:rsidRDefault="00C52EFE">
            <w:pPr>
              <w:pStyle w:val="Tekstpodstawowy"/>
              <w:ind w:left="72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Satysfakcjonujacym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rozwiązaniem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było</w:t>
            </w:r>
            <w:proofErr w:type="spellEnd"/>
            <w:r w:rsidRPr="004F766A">
              <w:rPr>
                <w:sz w:val="28"/>
                <w:szCs w:val="28"/>
              </w:rPr>
              <w:t xml:space="preserve"> by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39A5CE" w14:textId="59F94D3A" w:rsidR="00BB05FB" w:rsidRPr="004F766A" w:rsidRDefault="004F766A" w:rsidP="004F766A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>
              <w:rPr>
                <w:i w:val="0"/>
                <w:color w:val="auto"/>
                <w:sz w:val="28"/>
                <w:szCs w:val="28"/>
                <w:lang w:val="pl-PL"/>
              </w:rPr>
              <w:t>Stworzenie przejrzystego i łatwego w obsłudze serwisu</w:t>
            </w:r>
          </w:p>
        </w:tc>
      </w:tr>
    </w:tbl>
    <w:p w14:paraId="7FC87666" w14:textId="388B5F9D" w:rsidR="00BB05FB" w:rsidRPr="004F766A" w:rsidRDefault="00C570FF" w:rsidP="003F2A36">
      <w:pPr>
        <w:pStyle w:val="Nagwek2"/>
        <w:rPr>
          <w:rFonts w:ascii="Times New Roman" w:hAnsi="Times New Roman"/>
          <w:sz w:val="28"/>
          <w:szCs w:val="28"/>
        </w:rPr>
      </w:pPr>
      <w:bookmarkStart w:id="17" w:name="_Toc273523055"/>
      <w:bookmarkStart w:id="18" w:name="_Toc372546997"/>
      <w:proofErr w:type="spellStart"/>
      <w:r>
        <w:rPr>
          <w:rFonts w:ascii="Times New Roman" w:hAnsi="Times New Roman"/>
          <w:sz w:val="28"/>
          <w:szCs w:val="28"/>
        </w:rPr>
        <w:lastRenderedPageBreak/>
        <w:t>U</w:t>
      </w:r>
      <w:r w:rsidR="00C52EFE" w:rsidRPr="004F766A">
        <w:rPr>
          <w:rFonts w:ascii="Times New Roman" w:hAnsi="Times New Roman"/>
          <w:sz w:val="28"/>
          <w:szCs w:val="28"/>
        </w:rPr>
        <w:t>miejs</w:t>
      </w:r>
      <w:r w:rsidR="00171863" w:rsidRPr="004F766A">
        <w:rPr>
          <w:rFonts w:ascii="Times New Roman" w:hAnsi="Times New Roman"/>
          <w:sz w:val="28"/>
          <w:szCs w:val="28"/>
        </w:rPr>
        <w:t>c</w:t>
      </w:r>
      <w:r w:rsidR="00C52EFE" w:rsidRPr="004F766A">
        <w:rPr>
          <w:rFonts w:ascii="Times New Roman" w:hAnsi="Times New Roman"/>
          <w:sz w:val="28"/>
          <w:szCs w:val="28"/>
        </w:rPr>
        <w:t>owienie</w:t>
      </w:r>
      <w:proofErr w:type="spellEnd"/>
      <w:r w:rsidR="00C52EFE" w:rsidRPr="004F76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52EFE" w:rsidRPr="004F766A">
        <w:rPr>
          <w:rFonts w:ascii="Times New Roman" w:hAnsi="Times New Roman"/>
          <w:sz w:val="28"/>
          <w:szCs w:val="28"/>
        </w:rPr>
        <w:t>produktu</w:t>
      </w:r>
      <w:bookmarkEnd w:id="17"/>
      <w:bookmarkEnd w:id="18"/>
      <w:proofErr w:type="spell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4F766A" w:rsidRPr="004F766A" w14:paraId="72457BE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8731AAB" w14:textId="77777777" w:rsidR="00BB05FB" w:rsidRPr="004F766A" w:rsidRDefault="00C52EFE">
            <w:pPr>
              <w:pStyle w:val="Tekstpodstawowy"/>
              <w:keepNext/>
              <w:ind w:left="72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Dla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D2F674" w14:textId="77777777" w:rsidR="00BB05FB" w:rsidRPr="004F766A" w:rsidRDefault="008A65C5" w:rsidP="00EB2915">
            <w:pPr>
              <w:pStyle w:val="InfoBlue"/>
              <w:rPr>
                <w:i w:val="0"/>
                <w:color w:val="auto"/>
                <w:sz w:val="28"/>
                <w:szCs w:val="28"/>
              </w:rPr>
            </w:pP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Przedsiębiorców</w:t>
            </w:r>
            <w:proofErr w:type="spellEnd"/>
            <w:r w:rsidRPr="004F766A">
              <w:rPr>
                <w:i w:val="0"/>
                <w:color w:val="auto"/>
                <w:sz w:val="28"/>
                <w:szCs w:val="28"/>
              </w:rPr>
              <w:t xml:space="preserve">, firm, </w:t>
            </w: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osób</w:t>
            </w:r>
            <w:proofErr w:type="spellEnd"/>
            <w:r w:rsidRPr="004F766A">
              <w:rPr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prywatnych</w:t>
            </w:r>
            <w:proofErr w:type="spellEnd"/>
            <w:r w:rsidR="00E72CB6" w:rsidRPr="004F766A">
              <w:rPr>
                <w:i w:val="0"/>
                <w:color w:val="auto"/>
                <w:sz w:val="28"/>
                <w:szCs w:val="28"/>
              </w:rPr>
              <w:t>.</w:t>
            </w:r>
          </w:p>
        </w:tc>
      </w:tr>
      <w:tr w:rsidR="004F766A" w:rsidRPr="00D957C7" w14:paraId="789F2C9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EB057B7" w14:textId="77777777" w:rsidR="00BB05FB" w:rsidRPr="004F766A" w:rsidRDefault="00C52EFE">
            <w:pPr>
              <w:pStyle w:val="Tekstpodstawowy"/>
              <w:keepNext/>
              <w:ind w:left="72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Którzy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1FACB" w14:textId="77777777" w:rsidR="00BB05FB" w:rsidRPr="004F766A" w:rsidRDefault="008A65C5" w:rsidP="00EB2915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Dokonują transportów, przewozów, czy też po prostu wyruszają w podróż</w:t>
            </w:r>
          </w:p>
        </w:tc>
      </w:tr>
      <w:tr w:rsidR="004F766A" w:rsidRPr="00D957C7" w14:paraId="7E18E41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D7D8308" w14:textId="77777777" w:rsidR="00BB05FB" w:rsidRPr="004F766A" w:rsidRDefault="008A65C5" w:rsidP="00C52EFE">
            <w:pPr>
              <w:pStyle w:val="Tekstpodstawowy"/>
              <w:keepNext/>
              <w:ind w:left="72"/>
              <w:rPr>
                <w:sz w:val="28"/>
                <w:szCs w:val="28"/>
              </w:rPr>
            </w:pPr>
            <w:r w:rsidRPr="004F766A">
              <w:rPr>
                <w:sz w:val="28"/>
                <w:szCs w:val="28"/>
              </w:rPr>
              <w:t xml:space="preserve">System </w:t>
            </w:r>
            <w:proofErr w:type="spellStart"/>
            <w:r w:rsidRPr="004F766A">
              <w:rPr>
                <w:sz w:val="28"/>
                <w:szCs w:val="28"/>
              </w:rPr>
              <w:t>Monitorowania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Pojazdów</w:t>
            </w:r>
            <w:proofErr w:type="spellEnd"/>
            <w:r w:rsidRPr="004F766A">
              <w:rPr>
                <w:sz w:val="28"/>
                <w:szCs w:val="28"/>
              </w:rPr>
              <w:t xml:space="preserve"> jest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1880FB" w14:textId="44287CFA" w:rsidR="00BB05FB" w:rsidRPr="004F766A" w:rsidRDefault="008A65C5" w:rsidP="00EB2915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Kompleksowym rozwiązaniem skutecznie wspierającym proces zarządzania pojazdami przy wykorzystaniu najnowszych technologii</w:t>
            </w:r>
            <w:r w:rsidR="004148F8">
              <w:rPr>
                <w:i w:val="0"/>
                <w:color w:val="auto"/>
                <w:sz w:val="28"/>
                <w:szCs w:val="28"/>
                <w:lang w:val="pl-PL"/>
              </w:rPr>
              <w:t>.</w:t>
            </w:r>
          </w:p>
        </w:tc>
      </w:tr>
      <w:tr w:rsidR="004F766A" w:rsidRPr="004F766A" w14:paraId="6D305B4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F23393" w14:textId="77777777" w:rsidR="00BB05FB" w:rsidRPr="004F766A" w:rsidRDefault="00C52EFE" w:rsidP="00814685">
            <w:pPr>
              <w:pStyle w:val="Tekstpodstawowy"/>
              <w:keepNext/>
              <w:ind w:left="72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Któr</w:t>
            </w:r>
            <w:r w:rsidR="00814685" w:rsidRPr="004F766A">
              <w:rPr>
                <w:sz w:val="28"/>
                <w:szCs w:val="28"/>
              </w:rPr>
              <w:t>y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B14853" w14:textId="77777777" w:rsidR="00BB05FB" w:rsidRPr="004F766A" w:rsidRDefault="00814685" w:rsidP="00EB2915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Przyczyni się do polepszenia efektywności pracy</w:t>
            </w:r>
            <w:r w:rsidR="00394FBF" w:rsidRPr="004F766A">
              <w:rPr>
                <w:i w:val="0"/>
                <w:color w:val="auto"/>
                <w:sz w:val="28"/>
                <w:szCs w:val="28"/>
                <w:lang w:val="pl-PL"/>
              </w:rPr>
              <w:t>. Dodatkowo zagwarantuje poczucie bezpieczeństwa.</w:t>
            </w:r>
          </w:p>
        </w:tc>
      </w:tr>
      <w:tr w:rsidR="004F766A" w:rsidRPr="004F766A" w14:paraId="4637D81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2AF621" w14:textId="77777777" w:rsidR="00BB05FB" w:rsidRPr="004F766A" w:rsidRDefault="00C52EFE">
            <w:pPr>
              <w:pStyle w:val="Tekstpodstawowy"/>
              <w:keepNext/>
              <w:ind w:left="72"/>
              <w:rPr>
                <w:sz w:val="28"/>
                <w:szCs w:val="28"/>
              </w:rPr>
            </w:pPr>
            <w:r w:rsidRPr="004F766A">
              <w:rPr>
                <w:sz w:val="28"/>
                <w:szCs w:val="28"/>
              </w:rPr>
              <w:t xml:space="preserve">W </w:t>
            </w:r>
            <w:proofErr w:type="spellStart"/>
            <w:r w:rsidRPr="004F766A">
              <w:rPr>
                <w:sz w:val="28"/>
                <w:szCs w:val="28"/>
              </w:rPr>
              <w:t>przeciwienstwie</w:t>
            </w:r>
            <w:proofErr w:type="spellEnd"/>
            <w:r w:rsidRPr="004F766A">
              <w:rPr>
                <w:sz w:val="28"/>
                <w:szCs w:val="28"/>
              </w:rPr>
              <w:t xml:space="preserve">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313E82" w14:textId="604F61AE" w:rsidR="00BB05FB" w:rsidRPr="004F766A" w:rsidRDefault="00814685" w:rsidP="004F766A">
            <w:pPr>
              <w:pStyle w:val="InfoBlue"/>
              <w:rPr>
                <w:i w:val="0"/>
                <w:color w:val="auto"/>
                <w:sz w:val="28"/>
                <w:szCs w:val="28"/>
              </w:rPr>
            </w:pP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Tradycyjnych</w:t>
            </w:r>
            <w:proofErr w:type="spellEnd"/>
            <w:r w:rsidRPr="004F766A">
              <w:rPr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metod</w:t>
            </w:r>
            <w:proofErr w:type="spellEnd"/>
            <w:r w:rsidRPr="004F766A">
              <w:rPr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nawigacji</w:t>
            </w:r>
            <w:proofErr w:type="spellEnd"/>
            <w:r w:rsidR="004148F8">
              <w:rPr>
                <w:i w:val="0"/>
                <w:color w:val="auto"/>
                <w:sz w:val="28"/>
                <w:szCs w:val="28"/>
              </w:rPr>
              <w:t>.</w:t>
            </w:r>
          </w:p>
        </w:tc>
      </w:tr>
    </w:tbl>
    <w:p w14:paraId="4C14A1CE" w14:textId="77777777" w:rsidR="004F766A" w:rsidRPr="004F766A" w:rsidRDefault="004F766A" w:rsidP="004F766A">
      <w:pPr>
        <w:pStyle w:val="Tekstpodstawowy"/>
        <w:ind w:left="0"/>
        <w:rPr>
          <w:sz w:val="28"/>
          <w:szCs w:val="28"/>
        </w:rPr>
      </w:pPr>
    </w:p>
    <w:p w14:paraId="427EDEE3" w14:textId="46A068F9" w:rsidR="00EB2915" w:rsidRPr="004F766A" w:rsidRDefault="00491B5A" w:rsidP="00EB2915">
      <w:pPr>
        <w:pStyle w:val="Nagwek1"/>
        <w:rPr>
          <w:rFonts w:ascii="Times New Roman" w:hAnsi="Times New Roman"/>
          <w:sz w:val="28"/>
          <w:szCs w:val="28"/>
        </w:rPr>
      </w:pPr>
      <w:bookmarkStart w:id="19" w:name="_Toc273523058"/>
      <w:bookmarkStart w:id="20" w:name="_Toc372546998"/>
      <w:proofErr w:type="spellStart"/>
      <w:r w:rsidRPr="004F766A">
        <w:rPr>
          <w:rFonts w:ascii="Times New Roman" w:hAnsi="Times New Roman"/>
          <w:sz w:val="28"/>
          <w:szCs w:val="28"/>
        </w:rPr>
        <w:t>Użytkownicy</w:t>
      </w:r>
      <w:bookmarkEnd w:id="19"/>
      <w:bookmarkEnd w:id="20"/>
      <w:proofErr w:type="spellEnd"/>
    </w:p>
    <w:p w14:paraId="55B1F091" w14:textId="60CBC722" w:rsidR="00EB2915" w:rsidRPr="004F766A" w:rsidRDefault="00EB2915" w:rsidP="00EB2915">
      <w:pPr>
        <w:pStyle w:val="Nagwek2"/>
        <w:rPr>
          <w:rFonts w:ascii="Times New Roman" w:hAnsi="Times New Roman"/>
          <w:sz w:val="28"/>
          <w:szCs w:val="28"/>
        </w:rPr>
      </w:pPr>
      <w:bookmarkStart w:id="21" w:name="_Toc372546999"/>
      <w:proofErr w:type="spellStart"/>
      <w:r w:rsidRPr="004F766A">
        <w:rPr>
          <w:rFonts w:ascii="Times New Roman" w:hAnsi="Times New Roman"/>
          <w:sz w:val="28"/>
          <w:szCs w:val="28"/>
        </w:rPr>
        <w:t>Demografia</w:t>
      </w:r>
      <w:proofErr w:type="spellEnd"/>
      <w:r w:rsidRPr="004F76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66A">
        <w:rPr>
          <w:rFonts w:ascii="Times New Roman" w:hAnsi="Times New Roman"/>
          <w:sz w:val="28"/>
          <w:szCs w:val="28"/>
        </w:rPr>
        <w:t>rynku</w:t>
      </w:r>
      <w:bookmarkEnd w:id="21"/>
      <w:proofErr w:type="spellEnd"/>
    </w:p>
    <w:p w14:paraId="2666CABC" w14:textId="3FDEA73C" w:rsidR="00EB2915" w:rsidRPr="004F766A" w:rsidRDefault="00EB2915" w:rsidP="00EB2915">
      <w:pPr>
        <w:ind w:left="720"/>
        <w:rPr>
          <w:rStyle w:val="apple-converted-space"/>
          <w:sz w:val="28"/>
          <w:szCs w:val="28"/>
          <w:lang w:val="pl-PL"/>
        </w:rPr>
      </w:pPr>
      <w:r w:rsidRPr="004F766A">
        <w:rPr>
          <w:sz w:val="28"/>
          <w:szCs w:val="28"/>
          <w:lang w:val="pl-PL"/>
        </w:rPr>
        <w:t>Złożoność procesów biznesowych, coraz bardziej konkurencyjny rynek oraz dążenie przedsiębiorców do optymalizacji kosztów działalności sprawia, że od systemów monitorowania GPS oczekuje się coraz więcej. T&amp;C</w:t>
      </w:r>
      <w:r w:rsidR="00FB51D4" w:rsidRPr="004F766A">
        <w:rPr>
          <w:sz w:val="28"/>
          <w:szCs w:val="28"/>
          <w:lang w:val="pl-PL"/>
        </w:rPr>
        <w:t xml:space="preserve"> to elastyczny system, który </w:t>
      </w:r>
      <w:r w:rsidRPr="004F766A">
        <w:rPr>
          <w:sz w:val="28"/>
          <w:szCs w:val="28"/>
          <w:lang w:val="pl-PL"/>
        </w:rPr>
        <w:t>możemy dopasować do bardzo zróżnicowanych wymagań naszych Klientów.</w:t>
      </w:r>
      <w:r w:rsidRPr="004F766A">
        <w:rPr>
          <w:rStyle w:val="apple-converted-space"/>
          <w:sz w:val="28"/>
          <w:szCs w:val="28"/>
          <w:lang w:val="pl-PL"/>
        </w:rPr>
        <w:t> </w:t>
      </w:r>
    </w:p>
    <w:p w14:paraId="4EEAA170" w14:textId="5D3BC28E" w:rsidR="00EB2915" w:rsidRPr="004F766A" w:rsidRDefault="00FB51D4" w:rsidP="004F766A">
      <w:pPr>
        <w:pStyle w:val="Nagwek2"/>
        <w:rPr>
          <w:rFonts w:ascii="Times New Roman" w:hAnsi="Times New Roman"/>
          <w:sz w:val="28"/>
          <w:szCs w:val="28"/>
          <w:lang w:val="pl-PL"/>
        </w:rPr>
      </w:pPr>
      <w:bookmarkStart w:id="22" w:name="_Toc372547000"/>
      <w:r w:rsidRPr="004F766A">
        <w:rPr>
          <w:rStyle w:val="apple-converted-space"/>
          <w:rFonts w:ascii="Times New Roman" w:hAnsi="Times New Roman"/>
          <w:sz w:val="28"/>
          <w:szCs w:val="28"/>
          <w:lang w:val="pl-PL"/>
        </w:rPr>
        <w:t>Użytkownicy</w:t>
      </w:r>
      <w:bookmarkEnd w:id="22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4F766A" w:rsidRPr="004F766A" w14:paraId="4B209D53" w14:textId="77777777" w:rsidTr="00FB51D4">
        <w:trPr>
          <w:trHeight w:val="425"/>
        </w:trPr>
        <w:tc>
          <w:tcPr>
            <w:tcW w:w="1890" w:type="dxa"/>
            <w:shd w:val="solid" w:color="000000" w:fill="FFFFFF"/>
          </w:tcPr>
          <w:p w14:paraId="2C7B5076" w14:textId="77777777" w:rsidR="00491B5A" w:rsidRPr="004F766A" w:rsidRDefault="00491B5A" w:rsidP="004148F8">
            <w:pPr>
              <w:pStyle w:val="Tekstpodstawowy"/>
              <w:ind w:left="0"/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Nazwa</w:t>
            </w:r>
            <w:proofErr w:type="spellEnd"/>
          </w:p>
        </w:tc>
        <w:tc>
          <w:tcPr>
            <w:tcW w:w="2610" w:type="dxa"/>
            <w:shd w:val="solid" w:color="000000" w:fill="FFFFFF"/>
          </w:tcPr>
          <w:p w14:paraId="11CA8F91" w14:textId="77777777" w:rsidR="00491B5A" w:rsidRPr="004F766A" w:rsidRDefault="00491B5A" w:rsidP="004148F8">
            <w:pPr>
              <w:pStyle w:val="Tekstpodstawowy"/>
              <w:ind w:left="0"/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3960" w:type="dxa"/>
            <w:shd w:val="solid" w:color="000000" w:fill="FFFFFF"/>
          </w:tcPr>
          <w:p w14:paraId="22F27935" w14:textId="77777777" w:rsidR="00491B5A" w:rsidRPr="004F766A" w:rsidRDefault="00491B5A" w:rsidP="004148F8">
            <w:pPr>
              <w:pStyle w:val="Tekstpodstawowy"/>
              <w:ind w:left="0"/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Rola</w:t>
            </w:r>
            <w:proofErr w:type="spellEnd"/>
          </w:p>
        </w:tc>
      </w:tr>
      <w:tr w:rsidR="004F766A" w:rsidRPr="004F766A" w14:paraId="343C2542" w14:textId="77777777" w:rsidTr="004148F8">
        <w:tc>
          <w:tcPr>
            <w:tcW w:w="1890" w:type="dxa"/>
          </w:tcPr>
          <w:p w14:paraId="3D406666" w14:textId="14B7F17E" w:rsidR="00491B5A" w:rsidRPr="004F766A" w:rsidRDefault="00491B5A" w:rsidP="00EB2915">
            <w:pPr>
              <w:pStyle w:val="InfoBlue"/>
              <w:rPr>
                <w:i w:val="0"/>
                <w:color w:val="auto"/>
                <w:sz w:val="28"/>
                <w:szCs w:val="28"/>
              </w:rPr>
            </w:pPr>
            <w:r w:rsidRPr="004F766A">
              <w:rPr>
                <w:i w:val="0"/>
                <w:color w:val="auto"/>
                <w:sz w:val="28"/>
                <w:szCs w:val="28"/>
              </w:rPr>
              <w:t>Administrator</w:t>
            </w:r>
          </w:p>
        </w:tc>
        <w:tc>
          <w:tcPr>
            <w:tcW w:w="2610" w:type="dxa"/>
          </w:tcPr>
          <w:p w14:paraId="6AA52A73" w14:textId="49C5F7F1" w:rsidR="00491B5A" w:rsidRPr="004F766A" w:rsidRDefault="00B04B96" w:rsidP="00EB2915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Właściciel serwisu</w:t>
            </w:r>
          </w:p>
        </w:tc>
        <w:tc>
          <w:tcPr>
            <w:tcW w:w="3960" w:type="dxa"/>
          </w:tcPr>
          <w:p w14:paraId="3864C88B" w14:textId="50DD2B9F" w:rsidR="00624B87" w:rsidRPr="004F766A" w:rsidRDefault="00FB51D4" w:rsidP="00EB2915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-zarządza kontami</w:t>
            </w:r>
          </w:p>
          <w:p w14:paraId="4FDF41CF" w14:textId="25825C32" w:rsidR="00FB51D4" w:rsidRPr="004F766A" w:rsidRDefault="00FB51D4" w:rsidP="00FB51D4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-</w:t>
            </w:r>
            <w:r w:rsidR="004148F8">
              <w:rPr>
                <w:sz w:val="28"/>
                <w:szCs w:val="28"/>
                <w:lang w:val="pl-PL"/>
              </w:rPr>
              <w:t>zarządza</w:t>
            </w:r>
            <w:r w:rsidRPr="004F766A">
              <w:rPr>
                <w:sz w:val="28"/>
                <w:szCs w:val="28"/>
                <w:lang w:val="pl-PL"/>
              </w:rPr>
              <w:t xml:space="preserve"> uprawnienia</w:t>
            </w:r>
            <w:r w:rsidR="004148F8">
              <w:rPr>
                <w:sz w:val="28"/>
                <w:szCs w:val="28"/>
                <w:lang w:val="pl-PL"/>
              </w:rPr>
              <w:t>mi</w:t>
            </w:r>
          </w:p>
          <w:p w14:paraId="7683AACB" w14:textId="7412BB2D" w:rsidR="00624B87" w:rsidRPr="004F766A" w:rsidRDefault="00624B87" w:rsidP="00624B87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</w:p>
        </w:tc>
      </w:tr>
      <w:tr w:rsidR="004F766A" w:rsidRPr="00D957C7" w14:paraId="78F52CD8" w14:textId="77777777" w:rsidTr="004148F8">
        <w:tc>
          <w:tcPr>
            <w:tcW w:w="1890" w:type="dxa"/>
          </w:tcPr>
          <w:p w14:paraId="0F2D9F78" w14:textId="42EC943D" w:rsidR="00624B87" w:rsidRPr="004F766A" w:rsidRDefault="00624B87" w:rsidP="00EB2915">
            <w:pPr>
              <w:pStyle w:val="InfoBlue"/>
              <w:rPr>
                <w:i w:val="0"/>
                <w:color w:val="auto"/>
                <w:sz w:val="28"/>
                <w:szCs w:val="28"/>
              </w:rPr>
            </w:pP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Klient</w:t>
            </w:r>
            <w:proofErr w:type="spellEnd"/>
          </w:p>
        </w:tc>
        <w:tc>
          <w:tcPr>
            <w:tcW w:w="2610" w:type="dxa"/>
          </w:tcPr>
          <w:p w14:paraId="644B6B53" w14:textId="0385F656" w:rsidR="00624B87" w:rsidRPr="004F766A" w:rsidRDefault="00624B87" w:rsidP="00EB2915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Osoba korzystająca z Systemu Monitorowania Pojazdów</w:t>
            </w:r>
          </w:p>
        </w:tc>
        <w:tc>
          <w:tcPr>
            <w:tcW w:w="3960" w:type="dxa"/>
          </w:tcPr>
          <w:p w14:paraId="767DF1C0" w14:textId="48A5301E" w:rsidR="00624B87" w:rsidRPr="004F766A" w:rsidRDefault="00624B87" w:rsidP="00EB2915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-</w:t>
            </w:r>
            <w:r w:rsidR="004148F8">
              <w:rPr>
                <w:i w:val="0"/>
                <w:color w:val="auto"/>
                <w:sz w:val="28"/>
                <w:szCs w:val="28"/>
                <w:lang w:val="pl-PL"/>
              </w:rPr>
              <w:t>przeszukuje</w:t>
            </w: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 xml:space="preserve"> listę pojazdów</w:t>
            </w:r>
          </w:p>
          <w:p w14:paraId="32C3C256" w14:textId="6A883B08" w:rsidR="00624B87" w:rsidRPr="004F766A" w:rsidRDefault="00624B87" w:rsidP="00624B87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-</w:t>
            </w:r>
            <w:r w:rsidR="004148F8">
              <w:rPr>
                <w:sz w:val="28"/>
                <w:szCs w:val="28"/>
                <w:lang w:val="pl-PL"/>
              </w:rPr>
              <w:t>monitoruje pojazdy</w:t>
            </w:r>
          </w:p>
          <w:p w14:paraId="280E3050" w14:textId="074D9141" w:rsidR="00624B87" w:rsidRPr="004F766A" w:rsidRDefault="00624B87" w:rsidP="00624B87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-edytuje dane</w:t>
            </w:r>
            <w:r w:rsidR="004148F8">
              <w:rPr>
                <w:sz w:val="28"/>
                <w:szCs w:val="28"/>
                <w:lang w:val="pl-PL"/>
              </w:rPr>
              <w:t xml:space="preserve"> kontaktowe</w:t>
            </w:r>
            <w:r w:rsidRPr="004F766A">
              <w:rPr>
                <w:sz w:val="28"/>
                <w:szCs w:val="28"/>
                <w:lang w:val="pl-PL"/>
              </w:rPr>
              <w:t xml:space="preserve"> dotyczące konta</w:t>
            </w:r>
          </w:p>
          <w:p w14:paraId="3C6139DA" w14:textId="75786F75" w:rsidR="005B5D33" w:rsidRPr="004F766A" w:rsidRDefault="005B5D33" w:rsidP="004148F8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-</w:t>
            </w:r>
            <w:r w:rsidR="004148F8">
              <w:rPr>
                <w:sz w:val="28"/>
                <w:szCs w:val="28"/>
                <w:lang w:val="pl-PL"/>
              </w:rPr>
              <w:t>generuje raporty</w:t>
            </w:r>
            <w:r w:rsidRPr="004F766A">
              <w:rPr>
                <w:sz w:val="28"/>
                <w:szCs w:val="28"/>
                <w:lang w:val="pl-PL"/>
              </w:rPr>
              <w:t xml:space="preserve"> </w:t>
            </w:r>
          </w:p>
        </w:tc>
      </w:tr>
      <w:tr w:rsidR="004F766A" w:rsidRPr="004F766A" w14:paraId="1095AFA7" w14:textId="77777777" w:rsidTr="004148F8">
        <w:tc>
          <w:tcPr>
            <w:tcW w:w="1890" w:type="dxa"/>
          </w:tcPr>
          <w:p w14:paraId="0905C982" w14:textId="3C7D550C" w:rsidR="00B04B96" w:rsidRPr="004F766A" w:rsidRDefault="00FB51D4" w:rsidP="00EB2915">
            <w:pPr>
              <w:pStyle w:val="InfoBlue"/>
              <w:rPr>
                <w:i w:val="0"/>
                <w:color w:val="auto"/>
                <w:sz w:val="28"/>
                <w:szCs w:val="28"/>
              </w:rPr>
            </w:pP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Pracownik</w:t>
            </w:r>
            <w:proofErr w:type="spellEnd"/>
          </w:p>
        </w:tc>
        <w:tc>
          <w:tcPr>
            <w:tcW w:w="2610" w:type="dxa"/>
          </w:tcPr>
          <w:p w14:paraId="3E1025B1" w14:textId="4AC5A68D" w:rsidR="00B04B96" w:rsidRPr="004F766A" w:rsidRDefault="00B04B96" w:rsidP="00EB2915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Pracownik serwisu</w:t>
            </w:r>
          </w:p>
        </w:tc>
        <w:tc>
          <w:tcPr>
            <w:tcW w:w="3960" w:type="dxa"/>
          </w:tcPr>
          <w:p w14:paraId="0EC5F79E" w14:textId="4C71AAD9" w:rsidR="00EB2915" w:rsidRPr="004F766A" w:rsidRDefault="00EB2915" w:rsidP="00EB2915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-</w:t>
            </w:r>
            <w:r w:rsidR="004148F8">
              <w:rPr>
                <w:i w:val="0"/>
                <w:color w:val="auto"/>
                <w:sz w:val="28"/>
                <w:szCs w:val="28"/>
                <w:lang w:val="pl-PL"/>
              </w:rPr>
              <w:t>ustawia/</w:t>
            </w: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>odnawia abonament</w:t>
            </w:r>
          </w:p>
          <w:p w14:paraId="687A8604" w14:textId="2858C887" w:rsidR="00EB2915" w:rsidRPr="004F766A" w:rsidRDefault="00EB2915" w:rsidP="00EB2915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lastRenderedPageBreak/>
              <w:t>-dodaje lub usuwa pojazd</w:t>
            </w:r>
            <w:r w:rsidR="004148F8">
              <w:rPr>
                <w:sz w:val="28"/>
                <w:szCs w:val="28"/>
                <w:lang w:val="pl-PL"/>
              </w:rPr>
              <w:t>y</w:t>
            </w:r>
          </w:p>
          <w:p w14:paraId="0C82CA40" w14:textId="7111A19B" w:rsidR="00EB2915" w:rsidRPr="004F766A" w:rsidRDefault="00EB2915" w:rsidP="00FB51D4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-</w:t>
            </w:r>
            <w:r w:rsidR="00FB51D4" w:rsidRPr="004F766A">
              <w:rPr>
                <w:sz w:val="28"/>
                <w:szCs w:val="28"/>
                <w:lang w:val="pl-PL"/>
              </w:rPr>
              <w:t xml:space="preserve">wyświetla dane </w:t>
            </w:r>
            <w:r w:rsidR="004148F8">
              <w:rPr>
                <w:sz w:val="28"/>
                <w:szCs w:val="28"/>
                <w:lang w:val="pl-PL"/>
              </w:rPr>
              <w:t xml:space="preserve">kontaktowe </w:t>
            </w:r>
            <w:r w:rsidR="00FB51D4" w:rsidRPr="004F766A">
              <w:rPr>
                <w:sz w:val="28"/>
                <w:szCs w:val="28"/>
                <w:lang w:val="pl-PL"/>
              </w:rPr>
              <w:t>klienta</w:t>
            </w:r>
          </w:p>
        </w:tc>
      </w:tr>
    </w:tbl>
    <w:p w14:paraId="39D17DA8" w14:textId="6873EDA8" w:rsidR="00491B5A" w:rsidRPr="004F766A" w:rsidRDefault="00FB51D4" w:rsidP="00FB51D4">
      <w:pPr>
        <w:pStyle w:val="Nagwek2"/>
        <w:rPr>
          <w:rFonts w:ascii="Times New Roman" w:hAnsi="Times New Roman"/>
          <w:sz w:val="28"/>
          <w:szCs w:val="28"/>
          <w:lang w:val="pl-PL"/>
        </w:rPr>
      </w:pPr>
      <w:bookmarkStart w:id="23" w:name="_Toc372547001"/>
      <w:r w:rsidRPr="004F766A">
        <w:rPr>
          <w:rFonts w:ascii="Times New Roman" w:hAnsi="Times New Roman"/>
          <w:sz w:val="28"/>
          <w:szCs w:val="28"/>
          <w:lang w:val="pl-PL"/>
        </w:rPr>
        <w:lastRenderedPageBreak/>
        <w:t>Środowisko użytkownika</w:t>
      </w:r>
      <w:bookmarkEnd w:id="23"/>
    </w:p>
    <w:p w14:paraId="4A3186BA" w14:textId="646DDC4F" w:rsidR="005D50CB" w:rsidRPr="004F766A" w:rsidRDefault="00FB51D4" w:rsidP="0066745B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>Serwis będzie dostępny poprzez przeglądarkę internetową, wymagane jest wsparcie</w:t>
      </w:r>
      <w:r w:rsidR="0066745B">
        <w:rPr>
          <w:sz w:val="28"/>
          <w:szCs w:val="28"/>
          <w:lang w:val="pl-PL" w:eastAsia="pl-PL"/>
        </w:rPr>
        <w:t xml:space="preserve"> </w:t>
      </w:r>
      <w:r w:rsidRPr="004F766A">
        <w:rPr>
          <w:sz w:val="28"/>
          <w:szCs w:val="28"/>
          <w:lang w:val="pl-PL" w:eastAsia="pl-PL"/>
        </w:rPr>
        <w:t xml:space="preserve">najpopularniejszych z nich. Należy również stworzyć wersję mobilną serwisu, do obsługi na </w:t>
      </w:r>
      <w:proofErr w:type="spellStart"/>
      <w:r w:rsidRPr="004F766A">
        <w:rPr>
          <w:sz w:val="28"/>
          <w:szCs w:val="28"/>
          <w:lang w:val="pl-PL" w:eastAsia="pl-PL"/>
        </w:rPr>
        <w:t>smartfonach</w:t>
      </w:r>
      <w:proofErr w:type="spellEnd"/>
      <w:r w:rsidRPr="004F766A">
        <w:rPr>
          <w:sz w:val="28"/>
          <w:szCs w:val="28"/>
          <w:lang w:val="pl-PL" w:eastAsia="pl-PL"/>
        </w:rPr>
        <w:t>, tabletach itp.</w:t>
      </w:r>
    </w:p>
    <w:p w14:paraId="5E4CBE75" w14:textId="70CC9BCA" w:rsidR="00FB51D4" w:rsidRPr="004F766A" w:rsidRDefault="00FB51D4" w:rsidP="00FB51D4">
      <w:pPr>
        <w:pStyle w:val="Nagwek2"/>
        <w:rPr>
          <w:rFonts w:ascii="Times New Roman" w:hAnsi="Times New Roman"/>
          <w:sz w:val="28"/>
          <w:szCs w:val="28"/>
          <w:lang w:val="pl-PL"/>
        </w:rPr>
      </w:pPr>
      <w:bookmarkStart w:id="24" w:name="_Toc372547002"/>
      <w:r w:rsidRPr="004F766A">
        <w:rPr>
          <w:rFonts w:ascii="Times New Roman" w:hAnsi="Times New Roman"/>
          <w:sz w:val="28"/>
          <w:szCs w:val="28"/>
          <w:lang w:val="pl-PL"/>
        </w:rPr>
        <w:t>Profile użytkowników</w:t>
      </w:r>
      <w:bookmarkEnd w:id="24"/>
    </w:p>
    <w:p w14:paraId="41337D06" w14:textId="16371F9B" w:rsidR="00FB51D4" w:rsidRPr="004F766A" w:rsidRDefault="005D50CB" w:rsidP="005D50CB">
      <w:pPr>
        <w:pStyle w:val="Nagwek3"/>
        <w:rPr>
          <w:rFonts w:ascii="Times New Roman" w:hAnsi="Times New Roman"/>
          <w:i w:val="0"/>
          <w:sz w:val="28"/>
          <w:szCs w:val="28"/>
          <w:lang w:val="pl-PL"/>
        </w:rPr>
      </w:pPr>
      <w:bookmarkStart w:id="25" w:name="_Toc372547003"/>
      <w:r w:rsidRPr="004F766A">
        <w:rPr>
          <w:rFonts w:ascii="Times New Roman" w:hAnsi="Times New Roman"/>
          <w:i w:val="0"/>
          <w:sz w:val="28"/>
          <w:szCs w:val="28"/>
          <w:lang w:val="pl-PL"/>
        </w:rPr>
        <w:t>Administrator</w:t>
      </w:r>
      <w:bookmarkEnd w:id="25"/>
    </w:p>
    <w:tbl>
      <w:tblPr>
        <w:tblW w:w="9077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7136"/>
      </w:tblGrid>
      <w:tr w:rsidR="004F766A" w:rsidRPr="004F766A" w14:paraId="1DB15350" w14:textId="77777777" w:rsidTr="004148F8">
        <w:trPr>
          <w:trHeight w:val="650"/>
        </w:trPr>
        <w:tc>
          <w:tcPr>
            <w:tcW w:w="1941" w:type="dxa"/>
          </w:tcPr>
          <w:p w14:paraId="1CC5AD61" w14:textId="77777777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Reprezentant</w:t>
            </w:r>
            <w:proofErr w:type="spellEnd"/>
          </w:p>
        </w:tc>
        <w:tc>
          <w:tcPr>
            <w:tcW w:w="7136" w:type="dxa"/>
          </w:tcPr>
          <w:p w14:paraId="66992F1D" w14:textId="4CCFEC7A" w:rsidR="005D50CB" w:rsidRPr="004F766A" w:rsidRDefault="005D50CB" w:rsidP="004148F8">
            <w:pPr>
              <w:pStyle w:val="InfoBlue"/>
              <w:rPr>
                <w:i w:val="0"/>
                <w:color w:val="auto"/>
                <w:sz w:val="28"/>
                <w:szCs w:val="28"/>
              </w:rPr>
            </w:pPr>
            <w:r w:rsidRPr="004F766A">
              <w:rPr>
                <w:i w:val="0"/>
                <w:color w:val="auto"/>
                <w:sz w:val="28"/>
                <w:szCs w:val="28"/>
              </w:rPr>
              <w:t>&lt;</w:t>
            </w: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Imię</w:t>
            </w:r>
            <w:proofErr w:type="spellEnd"/>
            <w:r w:rsidRPr="004F766A">
              <w:rPr>
                <w:i w:val="0"/>
                <w:color w:val="auto"/>
                <w:sz w:val="28"/>
                <w:szCs w:val="28"/>
              </w:rPr>
              <w:t>&gt;&lt;</w:t>
            </w: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Nazwisko</w:t>
            </w:r>
            <w:proofErr w:type="spellEnd"/>
            <w:r w:rsidRPr="004F766A">
              <w:rPr>
                <w:i w:val="0"/>
                <w:color w:val="auto"/>
                <w:sz w:val="28"/>
                <w:szCs w:val="28"/>
              </w:rPr>
              <w:t>&gt;</w:t>
            </w:r>
          </w:p>
        </w:tc>
      </w:tr>
      <w:tr w:rsidR="004F766A" w:rsidRPr="00D957C7" w14:paraId="7C68DC30" w14:textId="77777777" w:rsidTr="004148F8">
        <w:trPr>
          <w:trHeight w:val="278"/>
        </w:trPr>
        <w:tc>
          <w:tcPr>
            <w:tcW w:w="1941" w:type="dxa"/>
          </w:tcPr>
          <w:p w14:paraId="36D5ED7E" w14:textId="77777777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136" w:type="dxa"/>
          </w:tcPr>
          <w:p w14:paraId="4804D4E9" w14:textId="34BA700A" w:rsidR="005D50CB" w:rsidRPr="004F766A" w:rsidRDefault="005D50CB" w:rsidP="004148F8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 w:eastAsia="pl-PL"/>
              </w:rPr>
              <w:t>Osoba z doświadczeniem i wykształceniem informatycznym</w:t>
            </w:r>
          </w:p>
        </w:tc>
      </w:tr>
      <w:tr w:rsidR="004F766A" w:rsidRPr="00D957C7" w14:paraId="12774B39" w14:textId="77777777" w:rsidTr="004148F8">
        <w:trPr>
          <w:trHeight w:val="453"/>
        </w:trPr>
        <w:tc>
          <w:tcPr>
            <w:tcW w:w="1941" w:type="dxa"/>
          </w:tcPr>
          <w:p w14:paraId="5DD40CB4" w14:textId="77777777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7136" w:type="dxa"/>
          </w:tcPr>
          <w:p w14:paraId="2AF84B8E" w14:textId="4EFA661E" w:rsidR="005D50CB" w:rsidRPr="004F766A" w:rsidRDefault="005D50CB" w:rsidP="000D69BA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 w:eastAsia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Wykwalifikowan</w:t>
            </w:r>
            <w:r w:rsidR="000D69BA" w:rsidRPr="004F766A">
              <w:rPr>
                <w:sz w:val="28"/>
                <w:szCs w:val="28"/>
                <w:lang w:val="pl-PL" w:eastAsia="pl-PL"/>
              </w:rPr>
              <w:t>a osoba zdolna</w:t>
            </w:r>
            <w:r w:rsidRPr="004F766A">
              <w:rPr>
                <w:sz w:val="28"/>
                <w:szCs w:val="28"/>
                <w:lang w:val="pl-PL" w:eastAsia="pl-PL"/>
              </w:rPr>
              <w:t xml:space="preserve"> do zarządzania i utrzymywania serwisu w działaniu</w:t>
            </w:r>
          </w:p>
        </w:tc>
      </w:tr>
      <w:tr w:rsidR="004F766A" w:rsidRPr="00D957C7" w14:paraId="66519C58" w14:textId="77777777" w:rsidTr="004148F8">
        <w:trPr>
          <w:trHeight w:val="464"/>
        </w:trPr>
        <w:tc>
          <w:tcPr>
            <w:tcW w:w="1941" w:type="dxa"/>
          </w:tcPr>
          <w:p w14:paraId="058D8BDF" w14:textId="77777777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Rola</w:t>
            </w:r>
            <w:proofErr w:type="spellEnd"/>
          </w:p>
        </w:tc>
        <w:tc>
          <w:tcPr>
            <w:tcW w:w="7136" w:type="dxa"/>
          </w:tcPr>
          <w:p w14:paraId="223BAC66" w14:textId="7CE031F2" w:rsidR="005D50CB" w:rsidRPr="004F766A" w:rsidRDefault="000D69BA" w:rsidP="000D69BA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 w:eastAsia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J</w:t>
            </w:r>
            <w:r w:rsidR="005D50CB" w:rsidRPr="004F766A">
              <w:rPr>
                <w:sz w:val="28"/>
                <w:szCs w:val="28"/>
                <w:lang w:val="pl-PL" w:eastAsia="pl-PL"/>
              </w:rPr>
              <w:t>est odpowiedzialny za stabilność i dostępność</w:t>
            </w:r>
            <w:r w:rsidRPr="004F766A">
              <w:rPr>
                <w:sz w:val="28"/>
                <w:szCs w:val="28"/>
                <w:lang w:val="pl-PL" w:eastAsia="pl-PL"/>
              </w:rPr>
              <w:t xml:space="preserve"> serwisu</w:t>
            </w:r>
            <w:r w:rsidR="000369FB" w:rsidRPr="004F766A">
              <w:rPr>
                <w:sz w:val="28"/>
                <w:szCs w:val="28"/>
                <w:lang w:val="pl-PL" w:eastAsia="pl-PL"/>
              </w:rPr>
              <w:t xml:space="preserve"> ale również</w:t>
            </w:r>
            <w:r w:rsidR="004148F8">
              <w:rPr>
                <w:sz w:val="28"/>
                <w:szCs w:val="28"/>
                <w:lang w:val="pl-PL" w:eastAsia="pl-PL"/>
              </w:rPr>
              <w:t xml:space="preserve"> za zarządzanie kontami użytkowników.</w:t>
            </w:r>
          </w:p>
        </w:tc>
      </w:tr>
      <w:tr w:rsidR="004F766A" w:rsidRPr="00D957C7" w14:paraId="65A8901B" w14:textId="77777777" w:rsidTr="004148F8">
        <w:trPr>
          <w:trHeight w:val="557"/>
        </w:trPr>
        <w:tc>
          <w:tcPr>
            <w:tcW w:w="1941" w:type="dxa"/>
          </w:tcPr>
          <w:p w14:paraId="63E7CD42" w14:textId="77777777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Kryteria</w:t>
            </w:r>
            <w:proofErr w:type="spellEnd"/>
            <w:r w:rsidRPr="004F766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b/>
                <w:sz w:val="28"/>
                <w:szCs w:val="28"/>
              </w:rPr>
              <w:t>sukcesu</w:t>
            </w:r>
            <w:proofErr w:type="spellEnd"/>
          </w:p>
        </w:tc>
        <w:tc>
          <w:tcPr>
            <w:tcW w:w="7136" w:type="dxa"/>
          </w:tcPr>
          <w:p w14:paraId="5C84972D" w14:textId="136B5A6E" w:rsidR="005D50CB" w:rsidRPr="004F766A" w:rsidRDefault="005D50CB" w:rsidP="000369F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Kryteriami sukcesu je</w:t>
            </w:r>
            <w:r w:rsidR="000369FB" w:rsidRPr="004F766A">
              <w:rPr>
                <w:sz w:val="28"/>
                <w:szCs w:val="28"/>
                <w:lang w:val="pl-PL" w:eastAsia="pl-PL"/>
              </w:rPr>
              <w:t>st stabilnie działający system i zadowolenie klientów</w:t>
            </w:r>
          </w:p>
        </w:tc>
      </w:tr>
      <w:tr w:rsidR="004F766A" w:rsidRPr="004F766A" w14:paraId="3BCCF950" w14:textId="77777777" w:rsidTr="004148F8">
        <w:trPr>
          <w:trHeight w:val="557"/>
        </w:trPr>
        <w:tc>
          <w:tcPr>
            <w:tcW w:w="1941" w:type="dxa"/>
          </w:tcPr>
          <w:p w14:paraId="0850203C" w14:textId="690A5F9D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Zaangażowanie</w:t>
            </w:r>
            <w:proofErr w:type="spellEnd"/>
          </w:p>
        </w:tc>
        <w:tc>
          <w:tcPr>
            <w:tcW w:w="7136" w:type="dxa"/>
          </w:tcPr>
          <w:p w14:paraId="54B5B390" w14:textId="77777777" w:rsidR="005D50CB" w:rsidRPr="004F766A" w:rsidRDefault="005D50CB" w:rsidP="005D50C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 w:eastAsia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Konsultacje w temacie szczegółowości dostępnych funkcji oraz ogólnie</w:t>
            </w:r>
          </w:p>
          <w:p w14:paraId="04F1656F" w14:textId="59B67C0B" w:rsidR="005D50CB" w:rsidRPr="004F766A" w:rsidRDefault="005D50CB" w:rsidP="005D50C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 w:eastAsia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rozumianych szczegółów technicznych.</w:t>
            </w:r>
          </w:p>
        </w:tc>
      </w:tr>
    </w:tbl>
    <w:p w14:paraId="425AC918" w14:textId="77777777" w:rsidR="005D50CB" w:rsidRPr="004F766A" w:rsidRDefault="005D50CB" w:rsidP="00FB51D4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</w:rPr>
      </w:pPr>
    </w:p>
    <w:p w14:paraId="48C19EF1" w14:textId="099A0A7D" w:rsidR="005D50CB" w:rsidRPr="004F766A" w:rsidRDefault="005D50CB" w:rsidP="005D50CB">
      <w:pPr>
        <w:pStyle w:val="Nagwek3"/>
        <w:rPr>
          <w:rFonts w:ascii="Times New Roman" w:hAnsi="Times New Roman"/>
          <w:i w:val="0"/>
          <w:sz w:val="28"/>
          <w:szCs w:val="28"/>
        </w:rPr>
      </w:pPr>
      <w:bookmarkStart w:id="26" w:name="_Toc372547004"/>
      <w:proofErr w:type="spellStart"/>
      <w:r w:rsidRPr="004F766A">
        <w:rPr>
          <w:rFonts w:ascii="Times New Roman" w:hAnsi="Times New Roman"/>
          <w:i w:val="0"/>
          <w:sz w:val="28"/>
          <w:szCs w:val="28"/>
        </w:rPr>
        <w:t>Pracownik</w:t>
      </w:r>
      <w:bookmarkEnd w:id="26"/>
      <w:proofErr w:type="spellEnd"/>
    </w:p>
    <w:p w14:paraId="46FB6170" w14:textId="77777777" w:rsidR="005D50CB" w:rsidRPr="004F766A" w:rsidRDefault="005D50CB" w:rsidP="00FB51D4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</w:rPr>
      </w:pPr>
    </w:p>
    <w:tbl>
      <w:tblPr>
        <w:tblW w:w="9077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7136"/>
      </w:tblGrid>
      <w:tr w:rsidR="004F766A" w:rsidRPr="004F766A" w14:paraId="57B777BC" w14:textId="77777777" w:rsidTr="004148F8">
        <w:trPr>
          <w:trHeight w:val="650"/>
        </w:trPr>
        <w:tc>
          <w:tcPr>
            <w:tcW w:w="1941" w:type="dxa"/>
          </w:tcPr>
          <w:p w14:paraId="158C1CEB" w14:textId="77777777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Reprezentant</w:t>
            </w:r>
            <w:proofErr w:type="spellEnd"/>
          </w:p>
        </w:tc>
        <w:tc>
          <w:tcPr>
            <w:tcW w:w="7136" w:type="dxa"/>
          </w:tcPr>
          <w:p w14:paraId="3B3E14F9" w14:textId="77777777" w:rsidR="005D50CB" w:rsidRPr="004F766A" w:rsidRDefault="005D50CB" w:rsidP="004148F8">
            <w:pPr>
              <w:pStyle w:val="InfoBlue"/>
              <w:rPr>
                <w:i w:val="0"/>
                <w:color w:val="auto"/>
                <w:sz w:val="28"/>
                <w:szCs w:val="28"/>
              </w:rPr>
            </w:pPr>
            <w:r w:rsidRPr="004F766A">
              <w:rPr>
                <w:i w:val="0"/>
                <w:color w:val="auto"/>
                <w:sz w:val="28"/>
                <w:szCs w:val="28"/>
              </w:rPr>
              <w:t>&lt;</w:t>
            </w: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Imię</w:t>
            </w:r>
            <w:proofErr w:type="spellEnd"/>
            <w:r w:rsidRPr="004F766A">
              <w:rPr>
                <w:i w:val="0"/>
                <w:color w:val="auto"/>
                <w:sz w:val="28"/>
                <w:szCs w:val="28"/>
              </w:rPr>
              <w:t>&gt;&lt;</w:t>
            </w: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Nazwisko</w:t>
            </w:r>
            <w:proofErr w:type="spellEnd"/>
            <w:r w:rsidRPr="004F766A">
              <w:rPr>
                <w:i w:val="0"/>
                <w:color w:val="auto"/>
                <w:sz w:val="28"/>
                <w:szCs w:val="28"/>
              </w:rPr>
              <w:t>&gt;</w:t>
            </w:r>
          </w:p>
        </w:tc>
      </w:tr>
      <w:tr w:rsidR="004F766A" w:rsidRPr="00D957C7" w14:paraId="73213CA1" w14:textId="77777777" w:rsidTr="004148F8">
        <w:trPr>
          <w:trHeight w:val="278"/>
        </w:trPr>
        <w:tc>
          <w:tcPr>
            <w:tcW w:w="1941" w:type="dxa"/>
          </w:tcPr>
          <w:p w14:paraId="34795AFD" w14:textId="77777777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136" w:type="dxa"/>
          </w:tcPr>
          <w:p w14:paraId="2EA460C5" w14:textId="67CCAFD2" w:rsidR="005D50CB" w:rsidRPr="004F766A" w:rsidRDefault="000369FB" w:rsidP="000369FB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 w:eastAsia="pl-PL"/>
              </w:rPr>
              <w:t>Osoba z doświadczeniem i wykształcenie informatycznym</w:t>
            </w:r>
          </w:p>
        </w:tc>
      </w:tr>
      <w:tr w:rsidR="004F766A" w:rsidRPr="00D957C7" w14:paraId="38100100" w14:textId="77777777" w:rsidTr="004148F8">
        <w:trPr>
          <w:trHeight w:val="453"/>
        </w:trPr>
        <w:tc>
          <w:tcPr>
            <w:tcW w:w="1941" w:type="dxa"/>
          </w:tcPr>
          <w:p w14:paraId="5D1FEF3D" w14:textId="77777777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7136" w:type="dxa"/>
          </w:tcPr>
          <w:p w14:paraId="2D29CFA7" w14:textId="3FDD8B04" w:rsidR="005D50CB" w:rsidRPr="004F766A" w:rsidRDefault="000369FB" w:rsidP="000D69BA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 w:eastAsia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Osoba zdolna do obsługi systemu</w:t>
            </w:r>
          </w:p>
        </w:tc>
      </w:tr>
      <w:tr w:rsidR="004F766A" w:rsidRPr="004F766A" w14:paraId="7B3FCB0D" w14:textId="77777777" w:rsidTr="004148F8">
        <w:trPr>
          <w:trHeight w:val="464"/>
        </w:trPr>
        <w:tc>
          <w:tcPr>
            <w:tcW w:w="1941" w:type="dxa"/>
          </w:tcPr>
          <w:p w14:paraId="590333D7" w14:textId="77777777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Rola</w:t>
            </w:r>
            <w:proofErr w:type="spellEnd"/>
          </w:p>
        </w:tc>
        <w:tc>
          <w:tcPr>
            <w:tcW w:w="7136" w:type="dxa"/>
          </w:tcPr>
          <w:p w14:paraId="6AE8ACF3" w14:textId="5907678B" w:rsidR="005D50CB" w:rsidRPr="004F766A" w:rsidRDefault="005D50CB" w:rsidP="004148F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 w:eastAsia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Zarządza</w:t>
            </w:r>
            <w:r w:rsidR="000369FB" w:rsidRPr="004F766A">
              <w:rPr>
                <w:sz w:val="28"/>
                <w:szCs w:val="28"/>
                <w:lang w:val="pl-PL" w:eastAsia="pl-PL"/>
              </w:rPr>
              <w:t xml:space="preserve"> kontami </w:t>
            </w:r>
            <w:r w:rsidR="004148F8">
              <w:rPr>
                <w:sz w:val="28"/>
                <w:szCs w:val="28"/>
                <w:lang w:val="pl-PL" w:eastAsia="pl-PL"/>
              </w:rPr>
              <w:t xml:space="preserve">oraz pojazdami </w:t>
            </w:r>
            <w:r w:rsidR="000369FB" w:rsidRPr="004F766A">
              <w:rPr>
                <w:sz w:val="28"/>
                <w:szCs w:val="28"/>
                <w:lang w:val="pl-PL" w:eastAsia="pl-PL"/>
              </w:rPr>
              <w:t>klientów</w:t>
            </w:r>
          </w:p>
        </w:tc>
      </w:tr>
      <w:tr w:rsidR="004F766A" w:rsidRPr="00D957C7" w14:paraId="4F1A28B1" w14:textId="77777777" w:rsidTr="004148F8">
        <w:trPr>
          <w:trHeight w:val="557"/>
        </w:trPr>
        <w:tc>
          <w:tcPr>
            <w:tcW w:w="1941" w:type="dxa"/>
          </w:tcPr>
          <w:p w14:paraId="595DBDC3" w14:textId="77777777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Kryteria</w:t>
            </w:r>
            <w:proofErr w:type="spellEnd"/>
            <w:r w:rsidRPr="004F766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b/>
                <w:sz w:val="28"/>
                <w:szCs w:val="28"/>
              </w:rPr>
              <w:t>sukcesu</w:t>
            </w:r>
            <w:proofErr w:type="spellEnd"/>
          </w:p>
        </w:tc>
        <w:tc>
          <w:tcPr>
            <w:tcW w:w="7136" w:type="dxa"/>
          </w:tcPr>
          <w:p w14:paraId="01B9C729" w14:textId="2FAE0B44" w:rsidR="005D50CB" w:rsidRPr="004F766A" w:rsidRDefault="000369FB" w:rsidP="004148F8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 xml:space="preserve">Kryteriami sukcesu jest biegłe </w:t>
            </w:r>
            <w:r w:rsidR="004148F8">
              <w:rPr>
                <w:i w:val="0"/>
                <w:color w:val="auto"/>
                <w:sz w:val="28"/>
                <w:szCs w:val="28"/>
                <w:lang w:val="pl-PL"/>
              </w:rPr>
              <w:t>korzystanie z systemu.</w:t>
            </w:r>
          </w:p>
        </w:tc>
      </w:tr>
      <w:tr w:rsidR="004F766A" w:rsidRPr="004F766A" w14:paraId="51531FE3" w14:textId="77777777" w:rsidTr="004148F8">
        <w:trPr>
          <w:trHeight w:val="557"/>
        </w:trPr>
        <w:tc>
          <w:tcPr>
            <w:tcW w:w="1941" w:type="dxa"/>
          </w:tcPr>
          <w:p w14:paraId="3997DC01" w14:textId="77777777" w:rsidR="005D50CB" w:rsidRPr="004F766A" w:rsidRDefault="005D50CB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Zaangażowanie</w:t>
            </w:r>
            <w:proofErr w:type="spellEnd"/>
          </w:p>
        </w:tc>
        <w:tc>
          <w:tcPr>
            <w:tcW w:w="7136" w:type="dxa"/>
          </w:tcPr>
          <w:p w14:paraId="11DFEAB5" w14:textId="77777777" w:rsidR="005D50CB" w:rsidRPr="004F766A" w:rsidRDefault="005D50CB" w:rsidP="004148F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 w:eastAsia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Konsultacje w temacie szczegółowości dostępnych funkcji oraz ogólnie</w:t>
            </w:r>
          </w:p>
          <w:p w14:paraId="563BDB26" w14:textId="77777777" w:rsidR="005D50CB" w:rsidRPr="004F766A" w:rsidRDefault="005D50CB" w:rsidP="004148F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 w:eastAsia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rozumianych szczegółów technicznych.</w:t>
            </w:r>
          </w:p>
        </w:tc>
      </w:tr>
    </w:tbl>
    <w:p w14:paraId="53101899" w14:textId="77777777" w:rsidR="00FB51D4" w:rsidRPr="004F766A" w:rsidRDefault="00FB51D4" w:rsidP="0066745B">
      <w:pPr>
        <w:pStyle w:val="Tekstpodstawowy"/>
        <w:ind w:left="0"/>
        <w:rPr>
          <w:sz w:val="28"/>
          <w:szCs w:val="28"/>
        </w:rPr>
      </w:pPr>
    </w:p>
    <w:p w14:paraId="2B46ABE4" w14:textId="6082B278" w:rsidR="0000518D" w:rsidRPr="004F766A" w:rsidRDefault="0000518D" w:rsidP="0000518D">
      <w:pPr>
        <w:pStyle w:val="Nagwek3"/>
        <w:rPr>
          <w:rFonts w:ascii="Times New Roman" w:hAnsi="Times New Roman"/>
          <w:i w:val="0"/>
          <w:sz w:val="28"/>
          <w:szCs w:val="28"/>
        </w:rPr>
      </w:pPr>
      <w:bookmarkStart w:id="27" w:name="_Toc372547005"/>
      <w:proofErr w:type="spellStart"/>
      <w:r w:rsidRPr="004F766A">
        <w:rPr>
          <w:rFonts w:ascii="Times New Roman" w:hAnsi="Times New Roman"/>
          <w:i w:val="0"/>
          <w:sz w:val="28"/>
          <w:szCs w:val="28"/>
        </w:rPr>
        <w:t>Klient</w:t>
      </w:r>
      <w:bookmarkEnd w:id="27"/>
      <w:proofErr w:type="spellEnd"/>
    </w:p>
    <w:p w14:paraId="73A025AE" w14:textId="77777777" w:rsidR="0000518D" w:rsidRPr="004F766A" w:rsidRDefault="0000518D" w:rsidP="0000518D">
      <w:pPr>
        <w:pStyle w:val="Tekstpodstawowy"/>
        <w:rPr>
          <w:sz w:val="28"/>
          <w:szCs w:val="28"/>
        </w:rPr>
      </w:pPr>
    </w:p>
    <w:tbl>
      <w:tblPr>
        <w:tblW w:w="9077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7136"/>
      </w:tblGrid>
      <w:tr w:rsidR="004F766A" w:rsidRPr="004F766A" w14:paraId="1C147A76" w14:textId="77777777" w:rsidTr="004148F8">
        <w:trPr>
          <w:trHeight w:val="650"/>
        </w:trPr>
        <w:tc>
          <w:tcPr>
            <w:tcW w:w="1941" w:type="dxa"/>
          </w:tcPr>
          <w:p w14:paraId="15798637" w14:textId="77777777" w:rsidR="0000518D" w:rsidRPr="004F766A" w:rsidRDefault="0000518D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Reprezentant</w:t>
            </w:r>
            <w:proofErr w:type="spellEnd"/>
          </w:p>
        </w:tc>
        <w:tc>
          <w:tcPr>
            <w:tcW w:w="7136" w:type="dxa"/>
          </w:tcPr>
          <w:p w14:paraId="721EA107" w14:textId="77777777" w:rsidR="0000518D" w:rsidRPr="004F766A" w:rsidRDefault="0000518D" w:rsidP="004148F8">
            <w:pPr>
              <w:pStyle w:val="InfoBlue"/>
              <w:rPr>
                <w:i w:val="0"/>
                <w:color w:val="auto"/>
                <w:sz w:val="28"/>
                <w:szCs w:val="28"/>
              </w:rPr>
            </w:pPr>
            <w:r w:rsidRPr="004F766A">
              <w:rPr>
                <w:i w:val="0"/>
                <w:color w:val="auto"/>
                <w:sz w:val="28"/>
                <w:szCs w:val="28"/>
              </w:rPr>
              <w:t>&lt;</w:t>
            </w: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Imię</w:t>
            </w:r>
            <w:proofErr w:type="spellEnd"/>
            <w:r w:rsidRPr="004F766A">
              <w:rPr>
                <w:i w:val="0"/>
                <w:color w:val="auto"/>
                <w:sz w:val="28"/>
                <w:szCs w:val="28"/>
              </w:rPr>
              <w:t>&gt;&lt;</w:t>
            </w:r>
            <w:proofErr w:type="spellStart"/>
            <w:r w:rsidRPr="004F766A">
              <w:rPr>
                <w:i w:val="0"/>
                <w:color w:val="auto"/>
                <w:sz w:val="28"/>
                <w:szCs w:val="28"/>
              </w:rPr>
              <w:t>Nazwisko</w:t>
            </w:r>
            <w:proofErr w:type="spellEnd"/>
            <w:r w:rsidRPr="004F766A">
              <w:rPr>
                <w:i w:val="0"/>
                <w:color w:val="auto"/>
                <w:sz w:val="28"/>
                <w:szCs w:val="28"/>
              </w:rPr>
              <w:t>&gt;</w:t>
            </w:r>
          </w:p>
        </w:tc>
      </w:tr>
      <w:tr w:rsidR="004F766A" w:rsidRPr="00D957C7" w14:paraId="3814A4DC" w14:textId="77777777" w:rsidTr="004148F8">
        <w:trPr>
          <w:trHeight w:val="278"/>
        </w:trPr>
        <w:tc>
          <w:tcPr>
            <w:tcW w:w="1941" w:type="dxa"/>
          </w:tcPr>
          <w:p w14:paraId="58AAD084" w14:textId="77777777" w:rsidR="0000518D" w:rsidRPr="004F766A" w:rsidRDefault="0000518D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136" w:type="dxa"/>
          </w:tcPr>
          <w:p w14:paraId="2C0E3504" w14:textId="4B6398CE" w:rsidR="0000518D" w:rsidRPr="004F766A" w:rsidRDefault="0000518D" w:rsidP="0000518D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 w:eastAsia="pl-PL"/>
              </w:rPr>
              <w:t>Osoba wyrażająca chęć korzystania z Systemu Monitorowania Pojazdów</w:t>
            </w:r>
          </w:p>
        </w:tc>
      </w:tr>
      <w:tr w:rsidR="004F766A" w:rsidRPr="00D957C7" w14:paraId="11D7CF4C" w14:textId="77777777" w:rsidTr="004148F8">
        <w:trPr>
          <w:trHeight w:val="453"/>
        </w:trPr>
        <w:tc>
          <w:tcPr>
            <w:tcW w:w="1941" w:type="dxa"/>
          </w:tcPr>
          <w:p w14:paraId="0B054D90" w14:textId="77777777" w:rsidR="0000518D" w:rsidRPr="004F766A" w:rsidRDefault="0000518D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7136" w:type="dxa"/>
          </w:tcPr>
          <w:p w14:paraId="657D4548" w14:textId="4AC85F4A" w:rsidR="0000518D" w:rsidRPr="004F766A" w:rsidRDefault="0000518D" w:rsidP="004148F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 w:eastAsia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Osoba z podstawową umiejętnością obsługi komputera</w:t>
            </w:r>
          </w:p>
        </w:tc>
      </w:tr>
      <w:tr w:rsidR="004F766A" w:rsidRPr="00D957C7" w14:paraId="5C99F3C0" w14:textId="77777777" w:rsidTr="004148F8">
        <w:trPr>
          <w:trHeight w:val="464"/>
        </w:trPr>
        <w:tc>
          <w:tcPr>
            <w:tcW w:w="1941" w:type="dxa"/>
          </w:tcPr>
          <w:p w14:paraId="1F385EEB" w14:textId="77777777" w:rsidR="0000518D" w:rsidRPr="004F766A" w:rsidRDefault="0000518D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Rola</w:t>
            </w:r>
            <w:proofErr w:type="spellEnd"/>
          </w:p>
        </w:tc>
        <w:tc>
          <w:tcPr>
            <w:tcW w:w="7136" w:type="dxa"/>
          </w:tcPr>
          <w:p w14:paraId="509E1BB6" w14:textId="4B1A8273" w:rsidR="0000518D" w:rsidRPr="004F766A" w:rsidRDefault="004148F8" w:rsidP="004148F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 w:eastAsia="pl-PL"/>
              </w:rPr>
            </w:pPr>
            <w:r>
              <w:rPr>
                <w:sz w:val="28"/>
                <w:szCs w:val="28"/>
                <w:lang w:val="pl-PL" w:eastAsia="pl-PL"/>
              </w:rPr>
              <w:t xml:space="preserve">Kontroluje swoje </w:t>
            </w:r>
            <w:r w:rsidR="0000518D" w:rsidRPr="004F766A">
              <w:rPr>
                <w:sz w:val="28"/>
                <w:szCs w:val="28"/>
                <w:lang w:val="pl-PL" w:eastAsia="pl-PL"/>
              </w:rPr>
              <w:t xml:space="preserve">pojazdy, </w:t>
            </w:r>
            <w:r>
              <w:rPr>
                <w:sz w:val="28"/>
                <w:szCs w:val="28"/>
                <w:lang w:val="pl-PL" w:eastAsia="pl-PL"/>
              </w:rPr>
              <w:t>generuje</w:t>
            </w:r>
            <w:r w:rsidR="0000518D" w:rsidRPr="004F766A">
              <w:rPr>
                <w:sz w:val="28"/>
                <w:szCs w:val="28"/>
                <w:lang w:val="pl-PL" w:eastAsia="pl-PL"/>
              </w:rPr>
              <w:t xml:space="preserve"> raporty</w:t>
            </w:r>
          </w:p>
        </w:tc>
      </w:tr>
      <w:tr w:rsidR="004F766A" w:rsidRPr="00D957C7" w14:paraId="2AE15B5D" w14:textId="77777777" w:rsidTr="004148F8">
        <w:trPr>
          <w:trHeight w:val="557"/>
        </w:trPr>
        <w:tc>
          <w:tcPr>
            <w:tcW w:w="1941" w:type="dxa"/>
          </w:tcPr>
          <w:p w14:paraId="1928F667" w14:textId="77777777" w:rsidR="0000518D" w:rsidRPr="004F766A" w:rsidRDefault="0000518D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Kryteria</w:t>
            </w:r>
            <w:proofErr w:type="spellEnd"/>
            <w:r w:rsidRPr="004F766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b/>
                <w:sz w:val="28"/>
                <w:szCs w:val="28"/>
              </w:rPr>
              <w:t>sukcesu</w:t>
            </w:r>
            <w:proofErr w:type="spellEnd"/>
          </w:p>
        </w:tc>
        <w:tc>
          <w:tcPr>
            <w:tcW w:w="7136" w:type="dxa"/>
          </w:tcPr>
          <w:p w14:paraId="5381853D" w14:textId="78FF16EC" w:rsidR="0000518D" w:rsidRPr="004F766A" w:rsidRDefault="0000518D" w:rsidP="004148F8">
            <w:pPr>
              <w:pStyle w:val="InfoBlue"/>
              <w:rPr>
                <w:i w:val="0"/>
                <w:color w:val="auto"/>
                <w:sz w:val="28"/>
                <w:szCs w:val="28"/>
                <w:lang w:val="pl-PL"/>
              </w:rPr>
            </w:pPr>
            <w:r w:rsidRPr="004F766A">
              <w:rPr>
                <w:i w:val="0"/>
                <w:color w:val="auto"/>
                <w:sz w:val="28"/>
                <w:szCs w:val="28"/>
                <w:lang w:val="pl-PL"/>
              </w:rPr>
              <w:t xml:space="preserve">Kryteriami sukcesu jest zadowolenie Klienta </w:t>
            </w:r>
          </w:p>
        </w:tc>
      </w:tr>
      <w:tr w:rsidR="004F766A" w:rsidRPr="004F766A" w14:paraId="6EB99D94" w14:textId="77777777" w:rsidTr="004148F8">
        <w:trPr>
          <w:trHeight w:val="557"/>
        </w:trPr>
        <w:tc>
          <w:tcPr>
            <w:tcW w:w="1941" w:type="dxa"/>
          </w:tcPr>
          <w:p w14:paraId="227ACF56" w14:textId="77777777" w:rsidR="0000518D" w:rsidRPr="004F766A" w:rsidRDefault="0000518D" w:rsidP="004148F8">
            <w:pPr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Zaangażowanie</w:t>
            </w:r>
            <w:proofErr w:type="spellEnd"/>
          </w:p>
        </w:tc>
        <w:tc>
          <w:tcPr>
            <w:tcW w:w="7136" w:type="dxa"/>
          </w:tcPr>
          <w:p w14:paraId="6F7B780E" w14:textId="3C962198" w:rsidR="0000518D" w:rsidRPr="004F766A" w:rsidRDefault="00101C30" w:rsidP="004148F8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 w:eastAsia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Brak</w:t>
            </w:r>
          </w:p>
        </w:tc>
      </w:tr>
    </w:tbl>
    <w:p w14:paraId="11AA76BE" w14:textId="77777777" w:rsidR="00101C30" w:rsidRPr="004F766A" w:rsidRDefault="00101C30" w:rsidP="0066745B">
      <w:pPr>
        <w:pStyle w:val="Tekstpodstawowy"/>
        <w:ind w:left="0"/>
        <w:rPr>
          <w:sz w:val="28"/>
          <w:szCs w:val="28"/>
        </w:rPr>
      </w:pPr>
    </w:p>
    <w:p w14:paraId="6693882D" w14:textId="655ABA32" w:rsidR="00101C30" w:rsidRPr="004F766A" w:rsidRDefault="00101C30" w:rsidP="00101C30">
      <w:pPr>
        <w:pStyle w:val="Nagwek2"/>
        <w:rPr>
          <w:rFonts w:ascii="Times New Roman" w:hAnsi="Times New Roman"/>
          <w:sz w:val="28"/>
          <w:szCs w:val="28"/>
        </w:rPr>
      </w:pPr>
      <w:bookmarkStart w:id="28" w:name="_Toc372547006"/>
      <w:proofErr w:type="spellStart"/>
      <w:r w:rsidRPr="004F766A">
        <w:rPr>
          <w:rFonts w:ascii="Times New Roman" w:hAnsi="Times New Roman"/>
          <w:sz w:val="28"/>
          <w:szCs w:val="28"/>
        </w:rPr>
        <w:t>Kluczowe</w:t>
      </w:r>
      <w:proofErr w:type="spellEnd"/>
      <w:r w:rsidRPr="004F76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766A">
        <w:rPr>
          <w:rFonts w:ascii="Times New Roman" w:hAnsi="Times New Roman"/>
          <w:sz w:val="28"/>
          <w:szCs w:val="28"/>
        </w:rPr>
        <w:t>wymagania</w:t>
      </w:r>
      <w:bookmarkEnd w:id="28"/>
      <w:proofErr w:type="spellEnd"/>
    </w:p>
    <w:p w14:paraId="1190DD7E" w14:textId="77777777" w:rsidR="00101C30" w:rsidRPr="004F766A" w:rsidRDefault="00101C30" w:rsidP="00101C30">
      <w:pPr>
        <w:pStyle w:val="Tekstpodstawowy"/>
        <w:ind w:left="0"/>
        <w:rPr>
          <w:sz w:val="28"/>
          <w:szCs w:val="28"/>
        </w:rPr>
      </w:pPr>
    </w:p>
    <w:tbl>
      <w:tblPr>
        <w:tblW w:w="8312" w:type="dxa"/>
        <w:tblInd w:w="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094"/>
        <w:gridCol w:w="1890"/>
        <w:gridCol w:w="90"/>
        <w:gridCol w:w="2430"/>
      </w:tblGrid>
      <w:tr w:rsidR="004F766A" w:rsidRPr="004F766A" w14:paraId="1517592E" w14:textId="77777777" w:rsidTr="00B83896">
        <w:tc>
          <w:tcPr>
            <w:tcW w:w="2808" w:type="dxa"/>
            <w:shd w:val="solid" w:color="000000" w:fill="FFFFFF"/>
          </w:tcPr>
          <w:p w14:paraId="6F89E0C0" w14:textId="77777777" w:rsidR="00B83896" w:rsidRPr="004F766A" w:rsidRDefault="00B83896" w:rsidP="004148F8">
            <w:pPr>
              <w:pStyle w:val="Tekstpodstawowy"/>
              <w:ind w:left="0"/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Potrzeba</w:t>
            </w:r>
            <w:proofErr w:type="spellEnd"/>
          </w:p>
        </w:tc>
        <w:tc>
          <w:tcPr>
            <w:tcW w:w="1094" w:type="dxa"/>
            <w:shd w:val="solid" w:color="000000" w:fill="FFFFFF"/>
          </w:tcPr>
          <w:p w14:paraId="178021E9" w14:textId="77777777" w:rsidR="00B83896" w:rsidRPr="004F766A" w:rsidRDefault="00B83896" w:rsidP="004148F8">
            <w:pPr>
              <w:pStyle w:val="Tekstpodstawowy"/>
              <w:ind w:left="0"/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Priorytet</w:t>
            </w:r>
            <w:proofErr w:type="spellEnd"/>
          </w:p>
        </w:tc>
        <w:tc>
          <w:tcPr>
            <w:tcW w:w="1890" w:type="dxa"/>
            <w:shd w:val="solid" w:color="000000" w:fill="FFFFFF"/>
          </w:tcPr>
          <w:p w14:paraId="37AC073A" w14:textId="77777777" w:rsidR="00B83896" w:rsidRPr="004F766A" w:rsidRDefault="00B83896" w:rsidP="004148F8">
            <w:pPr>
              <w:pStyle w:val="Tekstpodstawowy"/>
              <w:ind w:left="0"/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Aktualne</w:t>
            </w:r>
            <w:proofErr w:type="spellEnd"/>
            <w:r w:rsidRPr="004F766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b/>
                <w:sz w:val="28"/>
                <w:szCs w:val="28"/>
              </w:rPr>
              <w:t>rozwiązanie</w:t>
            </w:r>
            <w:proofErr w:type="spellEnd"/>
          </w:p>
        </w:tc>
        <w:tc>
          <w:tcPr>
            <w:tcW w:w="2520" w:type="dxa"/>
            <w:gridSpan w:val="2"/>
            <w:shd w:val="solid" w:color="000000" w:fill="FFFFFF"/>
          </w:tcPr>
          <w:p w14:paraId="5D9E184E" w14:textId="77777777" w:rsidR="00B83896" w:rsidRPr="004F766A" w:rsidRDefault="00B83896" w:rsidP="004148F8">
            <w:pPr>
              <w:pStyle w:val="Tekstpodstawowy"/>
              <w:ind w:left="0"/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Proponowane</w:t>
            </w:r>
            <w:proofErr w:type="spellEnd"/>
            <w:r w:rsidRPr="004F766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b/>
                <w:sz w:val="28"/>
                <w:szCs w:val="28"/>
              </w:rPr>
              <w:t>rozwiązanie</w:t>
            </w:r>
            <w:proofErr w:type="spellEnd"/>
          </w:p>
        </w:tc>
      </w:tr>
      <w:tr w:rsidR="004F766A" w:rsidRPr="00D957C7" w14:paraId="78207E0E" w14:textId="77777777" w:rsidTr="00B83896">
        <w:tc>
          <w:tcPr>
            <w:tcW w:w="2808" w:type="dxa"/>
          </w:tcPr>
          <w:p w14:paraId="3BC50251" w14:textId="01430021" w:rsidR="00B83896" w:rsidRPr="004F766A" w:rsidRDefault="00B83896" w:rsidP="004148F8">
            <w:pPr>
              <w:pStyle w:val="Tekstpodstawowy"/>
              <w:ind w:left="0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Dodawanie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nowych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pojazdów</w:t>
            </w:r>
            <w:proofErr w:type="spellEnd"/>
          </w:p>
        </w:tc>
        <w:tc>
          <w:tcPr>
            <w:tcW w:w="1094" w:type="dxa"/>
          </w:tcPr>
          <w:p w14:paraId="0FF6B7A5" w14:textId="262C4DDA" w:rsidR="00B83896" w:rsidRPr="004F766A" w:rsidRDefault="00B83896" w:rsidP="004148F8">
            <w:pPr>
              <w:pStyle w:val="Tekstpodstawowy"/>
              <w:ind w:left="0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Wysoki</w:t>
            </w:r>
            <w:proofErr w:type="spellEnd"/>
          </w:p>
          <w:p w14:paraId="0CB35B45" w14:textId="57C12CF3" w:rsidR="00B83896" w:rsidRPr="004F766A" w:rsidRDefault="00B83896" w:rsidP="00B83896">
            <w:pPr>
              <w:rPr>
                <w:sz w:val="28"/>
                <w:szCs w:val="28"/>
              </w:rPr>
            </w:pPr>
          </w:p>
          <w:p w14:paraId="28E639AD" w14:textId="77777777" w:rsidR="00B83896" w:rsidRPr="004F766A" w:rsidRDefault="00B83896" w:rsidP="00B83896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  <w:gridSpan w:val="2"/>
          </w:tcPr>
          <w:p w14:paraId="3AF3B6B8" w14:textId="1C785148" w:rsidR="00B83896" w:rsidRPr="004F766A" w:rsidRDefault="004148F8" w:rsidP="004148F8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Pracownik</w:t>
            </w:r>
            <w:r w:rsidR="00B83896" w:rsidRPr="004F766A">
              <w:rPr>
                <w:sz w:val="28"/>
                <w:szCs w:val="28"/>
                <w:lang w:val="pl-PL"/>
              </w:rPr>
              <w:t xml:space="preserve"> ręcznie wprowadza dane pojazdu i przypisuje do </w:t>
            </w:r>
            <w:r>
              <w:rPr>
                <w:sz w:val="28"/>
                <w:szCs w:val="28"/>
                <w:lang w:val="pl-PL"/>
              </w:rPr>
              <w:t>konta klienta</w:t>
            </w:r>
          </w:p>
        </w:tc>
        <w:tc>
          <w:tcPr>
            <w:tcW w:w="2430" w:type="dxa"/>
          </w:tcPr>
          <w:p w14:paraId="32B580F1" w14:textId="0EB647A5" w:rsidR="00B83896" w:rsidRPr="004F766A" w:rsidRDefault="00B83896" w:rsidP="004148F8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 xml:space="preserve">Stworzenie systemu, dzięki któremu </w:t>
            </w:r>
            <w:r w:rsidR="004148F8">
              <w:rPr>
                <w:sz w:val="28"/>
                <w:szCs w:val="28"/>
                <w:lang w:val="pl-PL"/>
              </w:rPr>
              <w:t>Pracownik</w:t>
            </w:r>
            <w:r w:rsidRPr="004F766A">
              <w:rPr>
                <w:sz w:val="28"/>
                <w:szCs w:val="28"/>
                <w:lang w:val="pl-PL"/>
              </w:rPr>
              <w:t xml:space="preserve"> mógłby dodać nowy pojazd do konta </w:t>
            </w:r>
            <w:r w:rsidR="004148F8">
              <w:rPr>
                <w:sz w:val="28"/>
                <w:szCs w:val="28"/>
                <w:lang w:val="pl-PL"/>
              </w:rPr>
              <w:t>klienta.</w:t>
            </w:r>
          </w:p>
        </w:tc>
      </w:tr>
      <w:tr w:rsidR="00B83896" w:rsidRPr="00D957C7" w14:paraId="5690C270" w14:textId="77777777" w:rsidTr="00B83896">
        <w:tc>
          <w:tcPr>
            <w:tcW w:w="2808" w:type="dxa"/>
          </w:tcPr>
          <w:p w14:paraId="31A4DED3" w14:textId="0A802A9E" w:rsidR="00B83896" w:rsidRPr="004F766A" w:rsidRDefault="00B83896" w:rsidP="004148F8">
            <w:pPr>
              <w:pStyle w:val="Tekstpodstawowy"/>
              <w:ind w:left="0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Zmienianie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terminów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abonamentów</w:t>
            </w:r>
            <w:proofErr w:type="spellEnd"/>
          </w:p>
        </w:tc>
        <w:tc>
          <w:tcPr>
            <w:tcW w:w="1094" w:type="dxa"/>
          </w:tcPr>
          <w:p w14:paraId="1D051DE5" w14:textId="71EFA066" w:rsidR="00B83896" w:rsidRPr="004F766A" w:rsidRDefault="00B83896" w:rsidP="004148F8">
            <w:pPr>
              <w:pStyle w:val="Tekstpodstawowy"/>
              <w:ind w:left="0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Wysoki</w:t>
            </w:r>
            <w:proofErr w:type="spellEnd"/>
          </w:p>
        </w:tc>
        <w:tc>
          <w:tcPr>
            <w:tcW w:w="1980" w:type="dxa"/>
            <w:gridSpan w:val="2"/>
          </w:tcPr>
          <w:p w14:paraId="68589A7A" w14:textId="10E96151" w:rsidR="00B83896" w:rsidRPr="004F766A" w:rsidRDefault="00B83896" w:rsidP="00B83896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Wysyłanie do klienta wiadomości e-mail z datą wygaśnięcia abonamentu</w:t>
            </w:r>
          </w:p>
        </w:tc>
        <w:tc>
          <w:tcPr>
            <w:tcW w:w="2430" w:type="dxa"/>
          </w:tcPr>
          <w:p w14:paraId="2A2B34AE" w14:textId="1893CB1F" w:rsidR="00B83896" w:rsidRPr="004F766A" w:rsidRDefault="0067683D" w:rsidP="004148F8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 xml:space="preserve">Wyświetlenie daty wygaśnięcia abonamentu na </w:t>
            </w:r>
            <w:r w:rsidR="004148F8">
              <w:rPr>
                <w:sz w:val="28"/>
                <w:szCs w:val="28"/>
                <w:lang w:val="pl-PL"/>
              </w:rPr>
              <w:t>stronie serwisu, po zalogowaniu.</w:t>
            </w:r>
          </w:p>
        </w:tc>
      </w:tr>
      <w:tr w:rsidR="0067683D" w:rsidRPr="00D957C7" w14:paraId="759E86E6" w14:textId="77777777" w:rsidTr="00B83896">
        <w:tc>
          <w:tcPr>
            <w:tcW w:w="2808" w:type="dxa"/>
          </w:tcPr>
          <w:p w14:paraId="3B683A23" w14:textId="61CF9D38" w:rsidR="0067683D" w:rsidRPr="004F766A" w:rsidRDefault="00B96246" w:rsidP="004148F8">
            <w:pPr>
              <w:pStyle w:val="Tekstpodstawowy"/>
              <w:ind w:left="0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lastRenderedPageBreak/>
              <w:t>Konfigurowanie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ustawień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wyświetlania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mapy</w:t>
            </w:r>
            <w:proofErr w:type="spellEnd"/>
          </w:p>
        </w:tc>
        <w:tc>
          <w:tcPr>
            <w:tcW w:w="1094" w:type="dxa"/>
          </w:tcPr>
          <w:p w14:paraId="288B211D" w14:textId="529F3D11" w:rsidR="0067683D" w:rsidRPr="004F766A" w:rsidRDefault="00B96246" w:rsidP="004148F8">
            <w:pPr>
              <w:pStyle w:val="Tekstpodstawowy"/>
              <w:ind w:left="0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Niski</w:t>
            </w:r>
            <w:proofErr w:type="spellEnd"/>
          </w:p>
        </w:tc>
        <w:tc>
          <w:tcPr>
            <w:tcW w:w="1980" w:type="dxa"/>
            <w:gridSpan w:val="2"/>
          </w:tcPr>
          <w:p w14:paraId="7C822B8D" w14:textId="148DB621" w:rsidR="0067683D" w:rsidRPr="004F766A" w:rsidRDefault="004148F8" w:rsidP="004148F8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Klient </w:t>
            </w:r>
            <w:r w:rsidR="00B96246" w:rsidRPr="004F766A">
              <w:rPr>
                <w:sz w:val="28"/>
                <w:szCs w:val="28"/>
                <w:lang w:val="pl-PL"/>
              </w:rPr>
              <w:t xml:space="preserve">ręcznie dostosowuje powiększenie mapy, </w:t>
            </w:r>
            <w:r>
              <w:rPr>
                <w:sz w:val="28"/>
                <w:szCs w:val="28"/>
                <w:lang w:val="pl-PL"/>
              </w:rPr>
              <w:t>częstotliwość odświeżania</w:t>
            </w:r>
            <w:r w:rsidR="00B96246" w:rsidRPr="004F766A">
              <w:rPr>
                <w:sz w:val="28"/>
                <w:szCs w:val="28"/>
                <w:lang w:val="pl-PL"/>
              </w:rPr>
              <w:t xml:space="preserve"> itp. </w:t>
            </w:r>
          </w:p>
        </w:tc>
        <w:tc>
          <w:tcPr>
            <w:tcW w:w="2430" w:type="dxa"/>
          </w:tcPr>
          <w:p w14:paraId="28CDAE25" w14:textId="1C4876AA" w:rsidR="0067683D" w:rsidRPr="004F766A" w:rsidRDefault="00B96246" w:rsidP="004148F8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 xml:space="preserve">Stworzenie łatwego i przyjemnego w obsłudze interfejsu, który zadowoli </w:t>
            </w:r>
            <w:r w:rsidR="004148F8">
              <w:rPr>
                <w:sz w:val="28"/>
                <w:szCs w:val="28"/>
                <w:lang w:val="pl-PL"/>
              </w:rPr>
              <w:t>klienta.</w:t>
            </w:r>
          </w:p>
        </w:tc>
      </w:tr>
      <w:tr w:rsidR="004F766A" w:rsidRPr="00D957C7" w14:paraId="790306CD" w14:textId="77777777" w:rsidTr="00B83896">
        <w:tc>
          <w:tcPr>
            <w:tcW w:w="2808" w:type="dxa"/>
          </w:tcPr>
          <w:p w14:paraId="01BC8043" w14:textId="416E6DD4" w:rsidR="00B96246" w:rsidRPr="004F766A" w:rsidRDefault="00051B76" w:rsidP="004148F8">
            <w:pPr>
              <w:pStyle w:val="Tekstpodstawowy"/>
              <w:ind w:left="0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Edytowanie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danych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pojazdów</w:t>
            </w:r>
            <w:proofErr w:type="spellEnd"/>
          </w:p>
        </w:tc>
        <w:tc>
          <w:tcPr>
            <w:tcW w:w="1094" w:type="dxa"/>
          </w:tcPr>
          <w:p w14:paraId="37912E3B" w14:textId="1895BA21" w:rsidR="00B96246" w:rsidRPr="004F766A" w:rsidRDefault="00051B76" w:rsidP="004148F8">
            <w:pPr>
              <w:pStyle w:val="Tekstpodstawowy"/>
              <w:ind w:left="0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Wysoki</w:t>
            </w:r>
            <w:proofErr w:type="spellEnd"/>
          </w:p>
        </w:tc>
        <w:tc>
          <w:tcPr>
            <w:tcW w:w="1980" w:type="dxa"/>
            <w:gridSpan w:val="2"/>
          </w:tcPr>
          <w:p w14:paraId="57A76780" w14:textId="1A2CF0F0" w:rsidR="00B96246" w:rsidRPr="004F766A" w:rsidRDefault="00FC607B" w:rsidP="00B83896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Klient </w:t>
            </w:r>
            <w:r w:rsidR="00051B76" w:rsidRPr="004F766A">
              <w:rPr>
                <w:sz w:val="28"/>
                <w:szCs w:val="28"/>
                <w:lang w:val="pl-PL"/>
              </w:rPr>
              <w:t>informuje pracownika o chęci zmiany danych</w:t>
            </w:r>
          </w:p>
        </w:tc>
        <w:tc>
          <w:tcPr>
            <w:tcW w:w="2430" w:type="dxa"/>
          </w:tcPr>
          <w:p w14:paraId="4C3A70B7" w14:textId="7F0FC2DC" w:rsidR="00B96246" w:rsidRPr="004F766A" w:rsidRDefault="00FC607B" w:rsidP="00B86AB0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Klient</w:t>
            </w:r>
            <w:r w:rsidR="00051B76" w:rsidRPr="004F766A">
              <w:rPr>
                <w:sz w:val="28"/>
                <w:szCs w:val="28"/>
                <w:lang w:val="pl-PL"/>
              </w:rPr>
              <w:t xml:space="preserve"> sam edytuje dane, dzięki stworzonemu systemowi</w:t>
            </w:r>
          </w:p>
        </w:tc>
      </w:tr>
      <w:tr w:rsidR="00051B76" w:rsidRPr="00D957C7" w14:paraId="415AE01A" w14:textId="77777777" w:rsidTr="00B83896">
        <w:tc>
          <w:tcPr>
            <w:tcW w:w="2808" w:type="dxa"/>
          </w:tcPr>
          <w:p w14:paraId="78FAAEB2" w14:textId="75FE9C9B" w:rsidR="00051B76" w:rsidRPr="004F766A" w:rsidRDefault="00051B76" w:rsidP="004148F8">
            <w:pPr>
              <w:pStyle w:val="Tekstpodstawowy"/>
              <w:ind w:left="0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Generowanie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raportów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okresowych</w:t>
            </w:r>
            <w:proofErr w:type="spellEnd"/>
          </w:p>
        </w:tc>
        <w:tc>
          <w:tcPr>
            <w:tcW w:w="1094" w:type="dxa"/>
          </w:tcPr>
          <w:p w14:paraId="440CC9D7" w14:textId="43CAEB75" w:rsidR="00051B76" w:rsidRPr="004F766A" w:rsidRDefault="00051B76" w:rsidP="004148F8">
            <w:pPr>
              <w:pStyle w:val="Tekstpodstawowy"/>
              <w:ind w:left="0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Wysoki</w:t>
            </w:r>
            <w:proofErr w:type="spellEnd"/>
          </w:p>
        </w:tc>
        <w:tc>
          <w:tcPr>
            <w:tcW w:w="1980" w:type="dxa"/>
            <w:gridSpan w:val="2"/>
          </w:tcPr>
          <w:p w14:paraId="39A81B97" w14:textId="1599FAB5" w:rsidR="00051B76" w:rsidRPr="004F766A" w:rsidRDefault="00FC607B" w:rsidP="00B83896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Klientowi</w:t>
            </w:r>
            <w:r w:rsidR="00051B76" w:rsidRPr="004F766A">
              <w:rPr>
                <w:sz w:val="28"/>
                <w:szCs w:val="28"/>
                <w:lang w:val="pl-PL"/>
              </w:rPr>
              <w:t xml:space="preserve"> wysyłany jest raport okresowy</w:t>
            </w:r>
          </w:p>
        </w:tc>
        <w:tc>
          <w:tcPr>
            <w:tcW w:w="2430" w:type="dxa"/>
          </w:tcPr>
          <w:p w14:paraId="01374B92" w14:textId="0A5C855C" w:rsidR="00051B76" w:rsidRPr="004F766A" w:rsidRDefault="00B86AB0" w:rsidP="00FC607B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 xml:space="preserve">Na stronie serwisu </w:t>
            </w:r>
            <w:r w:rsidR="00FC607B">
              <w:rPr>
                <w:sz w:val="28"/>
                <w:szCs w:val="28"/>
                <w:lang w:val="pl-PL"/>
              </w:rPr>
              <w:t>klient</w:t>
            </w:r>
            <w:r w:rsidRPr="004F766A">
              <w:rPr>
                <w:sz w:val="28"/>
                <w:szCs w:val="28"/>
                <w:lang w:val="pl-PL"/>
              </w:rPr>
              <w:t xml:space="preserve"> ma </w:t>
            </w:r>
            <w:r w:rsidR="00FC607B">
              <w:rPr>
                <w:sz w:val="28"/>
                <w:szCs w:val="28"/>
                <w:lang w:val="pl-PL"/>
              </w:rPr>
              <w:t xml:space="preserve">możliwość generowania </w:t>
            </w:r>
            <w:r w:rsidRPr="004F766A">
              <w:rPr>
                <w:sz w:val="28"/>
                <w:szCs w:val="28"/>
                <w:lang w:val="pl-PL"/>
              </w:rPr>
              <w:t>raportu okresowego</w:t>
            </w:r>
          </w:p>
        </w:tc>
      </w:tr>
      <w:tr w:rsidR="00B86AB0" w:rsidRPr="00D957C7" w14:paraId="67C39AB3" w14:textId="77777777" w:rsidTr="00B83896">
        <w:tc>
          <w:tcPr>
            <w:tcW w:w="2808" w:type="dxa"/>
          </w:tcPr>
          <w:p w14:paraId="0D5CB993" w14:textId="67B9CB16" w:rsidR="00B86AB0" w:rsidRPr="004F766A" w:rsidRDefault="00B86AB0" w:rsidP="004148F8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Zaznajomienie się z obsługą systemu</w:t>
            </w:r>
          </w:p>
        </w:tc>
        <w:tc>
          <w:tcPr>
            <w:tcW w:w="1094" w:type="dxa"/>
          </w:tcPr>
          <w:p w14:paraId="3947F2BA" w14:textId="5DB0F4F0" w:rsidR="00B86AB0" w:rsidRPr="004F766A" w:rsidRDefault="00B86AB0" w:rsidP="004148F8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Średni</w:t>
            </w:r>
          </w:p>
        </w:tc>
        <w:tc>
          <w:tcPr>
            <w:tcW w:w="1980" w:type="dxa"/>
            <w:gridSpan w:val="2"/>
          </w:tcPr>
          <w:p w14:paraId="18379780" w14:textId="1FE05E1F" w:rsidR="00B86AB0" w:rsidRPr="004F766A" w:rsidRDefault="00FC607B" w:rsidP="00FC607B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Klientowi</w:t>
            </w:r>
            <w:r w:rsidR="00B86AB0" w:rsidRPr="004F766A">
              <w:rPr>
                <w:sz w:val="28"/>
                <w:szCs w:val="28"/>
                <w:lang w:val="pl-PL"/>
              </w:rPr>
              <w:t xml:space="preserve"> wysyłana jest instrukcja obsługi drogą elektroniczną lub wręczana w formie papierowej</w:t>
            </w:r>
          </w:p>
        </w:tc>
        <w:tc>
          <w:tcPr>
            <w:tcW w:w="2430" w:type="dxa"/>
          </w:tcPr>
          <w:p w14:paraId="27BBB962" w14:textId="7D878D1F" w:rsidR="00B86AB0" w:rsidRPr="004F766A" w:rsidRDefault="00B86AB0" w:rsidP="00FC607B">
            <w:pPr>
              <w:pStyle w:val="Tekstpodstawowy"/>
              <w:ind w:left="0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Na stronie serwisu dostępna jest instrukcja obsługi systemu</w:t>
            </w:r>
            <w:r w:rsidR="00FC607B">
              <w:rPr>
                <w:sz w:val="28"/>
                <w:szCs w:val="28"/>
                <w:lang w:val="pl-PL"/>
              </w:rPr>
              <w:t xml:space="preserve"> do pobrania.</w:t>
            </w:r>
          </w:p>
        </w:tc>
      </w:tr>
    </w:tbl>
    <w:p w14:paraId="539A070D" w14:textId="77777777" w:rsidR="00101C30" w:rsidRPr="004F766A" w:rsidRDefault="00101C30" w:rsidP="0000518D">
      <w:pPr>
        <w:pStyle w:val="Tekstpodstawowy"/>
        <w:rPr>
          <w:sz w:val="28"/>
          <w:szCs w:val="28"/>
          <w:lang w:val="pl-PL"/>
        </w:rPr>
      </w:pPr>
    </w:p>
    <w:p w14:paraId="2DA68FC5" w14:textId="7674C14E" w:rsidR="00B86AB0" w:rsidRPr="004F766A" w:rsidRDefault="00B86AB0" w:rsidP="00B86AB0">
      <w:pPr>
        <w:pStyle w:val="Nagwek1"/>
        <w:rPr>
          <w:rFonts w:ascii="Times New Roman" w:hAnsi="Times New Roman"/>
          <w:sz w:val="28"/>
          <w:szCs w:val="28"/>
          <w:lang w:val="pl-PL"/>
        </w:rPr>
      </w:pPr>
      <w:bookmarkStart w:id="29" w:name="_Toc372547007"/>
      <w:r w:rsidRPr="004F766A">
        <w:rPr>
          <w:rFonts w:ascii="Times New Roman" w:hAnsi="Times New Roman"/>
          <w:sz w:val="28"/>
          <w:szCs w:val="28"/>
          <w:lang w:val="pl-PL"/>
        </w:rPr>
        <w:t>Omówienie produktu</w:t>
      </w:r>
      <w:bookmarkEnd w:id="29"/>
    </w:p>
    <w:p w14:paraId="7828CC09" w14:textId="77777777" w:rsidR="00B86AB0" w:rsidRPr="004F766A" w:rsidRDefault="00B86AB0" w:rsidP="00B86AB0">
      <w:pPr>
        <w:rPr>
          <w:sz w:val="28"/>
          <w:szCs w:val="28"/>
          <w:lang w:val="pl-PL"/>
        </w:rPr>
      </w:pPr>
    </w:p>
    <w:p w14:paraId="00E951EA" w14:textId="60C345C5" w:rsidR="00B86AB0" w:rsidRPr="004F766A" w:rsidRDefault="00B86AB0" w:rsidP="00B86AB0">
      <w:pPr>
        <w:ind w:left="720"/>
        <w:rPr>
          <w:sz w:val="28"/>
          <w:szCs w:val="28"/>
          <w:lang w:val="pl-PL"/>
        </w:rPr>
      </w:pPr>
      <w:r w:rsidRPr="004F766A">
        <w:rPr>
          <w:sz w:val="28"/>
          <w:szCs w:val="28"/>
          <w:lang w:val="pl-PL"/>
        </w:rPr>
        <w:t>W tym rozdziale będą szczegółowo opisane cechy Systemu Monitorowania Pojazdów.</w:t>
      </w:r>
    </w:p>
    <w:p w14:paraId="76FCF155" w14:textId="74C9722C" w:rsidR="00B86AB0" w:rsidRPr="004F766A" w:rsidRDefault="008718D5" w:rsidP="008718D5">
      <w:pPr>
        <w:pStyle w:val="Nagwek2"/>
        <w:rPr>
          <w:rFonts w:ascii="Times New Roman" w:hAnsi="Times New Roman"/>
          <w:sz w:val="28"/>
          <w:szCs w:val="28"/>
          <w:lang w:val="pl-PL"/>
        </w:rPr>
      </w:pPr>
      <w:bookmarkStart w:id="30" w:name="_Toc372547008"/>
      <w:r w:rsidRPr="004F766A">
        <w:rPr>
          <w:rFonts w:ascii="Times New Roman" w:hAnsi="Times New Roman"/>
          <w:sz w:val="28"/>
          <w:szCs w:val="28"/>
          <w:lang w:val="pl-PL"/>
        </w:rPr>
        <w:t>Kontekst produktu</w:t>
      </w:r>
      <w:bookmarkEnd w:id="30"/>
    </w:p>
    <w:p w14:paraId="159206AE" w14:textId="65081AFB" w:rsidR="008718D5" w:rsidRPr="004F766A" w:rsidRDefault="008718D5" w:rsidP="00B86AB0">
      <w:pPr>
        <w:ind w:left="720"/>
        <w:rPr>
          <w:sz w:val="28"/>
          <w:szCs w:val="28"/>
          <w:lang w:val="pl-PL"/>
        </w:rPr>
      </w:pPr>
      <w:r w:rsidRPr="004F766A">
        <w:rPr>
          <w:sz w:val="28"/>
          <w:szCs w:val="28"/>
          <w:lang w:val="pl-PL"/>
        </w:rPr>
        <w:t>Pozwala bez konieczności instalacji dodatkowego opr</w:t>
      </w:r>
      <w:r w:rsidR="00FC607B">
        <w:rPr>
          <w:sz w:val="28"/>
          <w:szCs w:val="28"/>
          <w:lang w:val="pl-PL"/>
        </w:rPr>
        <w:t>ogramowania na dostęp do danych</w:t>
      </w:r>
      <w:r w:rsidRPr="004F766A">
        <w:rPr>
          <w:sz w:val="28"/>
          <w:szCs w:val="28"/>
          <w:lang w:val="pl-PL"/>
        </w:rPr>
        <w:t xml:space="preserve"> dotyczących pojazdów. Są to nie tylko informacje związane z aktualną lokalizacją pojazdu , ale również statystyki tras, dane dotyczące zużycia paliwa, czasu pracy silnika i wiele innych. System działa </w:t>
      </w:r>
      <w:r w:rsidRPr="004F766A">
        <w:rPr>
          <w:sz w:val="28"/>
          <w:szCs w:val="28"/>
          <w:lang w:val="pl-PL"/>
        </w:rPr>
        <w:lastRenderedPageBreak/>
        <w:t xml:space="preserve">w zwykłej przeglądarce internetowej, dzięki czemu aby z niego korzystać, wystarczy </w:t>
      </w:r>
      <w:r w:rsidR="00FC607B">
        <w:rPr>
          <w:sz w:val="28"/>
          <w:szCs w:val="28"/>
          <w:lang w:val="pl-PL"/>
        </w:rPr>
        <w:t xml:space="preserve">dowolne urządzenie z dostępem do </w:t>
      </w:r>
      <w:proofErr w:type="spellStart"/>
      <w:r w:rsidR="00FC607B">
        <w:rPr>
          <w:sz w:val="28"/>
          <w:szCs w:val="28"/>
          <w:lang w:val="pl-PL"/>
        </w:rPr>
        <w:t>internetu</w:t>
      </w:r>
      <w:proofErr w:type="spellEnd"/>
      <w:r w:rsidR="00FC607B">
        <w:rPr>
          <w:sz w:val="28"/>
          <w:szCs w:val="28"/>
          <w:lang w:val="pl-PL"/>
        </w:rPr>
        <w:t xml:space="preserve"> oraz z funkcją obsługi przeglądarki internetowej.</w:t>
      </w:r>
    </w:p>
    <w:p w14:paraId="77D6B985" w14:textId="77777777" w:rsidR="008718D5" w:rsidRPr="004F766A" w:rsidRDefault="008718D5" w:rsidP="00B86AB0">
      <w:pPr>
        <w:ind w:left="720"/>
        <w:rPr>
          <w:sz w:val="28"/>
          <w:szCs w:val="28"/>
          <w:lang w:val="pl-PL"/>
        </w:rPr>
      </w:pPr>
    </w:p>
    <w:p w14:paraId="2E42F848" w14:textId="77777777" w:rsidR="00865260" w:rsidRPr="004F766A" w:rsidRDefault="00865260" w:rsidP="00B86AB0">
      <w:pPr>
        <w:ind w:left="720"/>
        <w:rPr>
          <w:sz w:val="28"/>
          <w:szCs w:val="28"/>
          <w:lang w:val="pl-PL"/>
        </w:rPr>
      </w:pPr>
    </w:p>
    <w:p w14:paraId="5A3BB70C" w14:textId="77777777" w:rsidR="00865260" w:rsidRPr="004F766A" w:rsidRDefault="00865260" w:rsidP="00B86AB0">
      <w:pPr>
        <w:ind w:left="720"/>
        <w:rPr>
          <w:sz w:val="28"/>
          <w:szCs w:val="28"/>
          <w:lang w:val="pl-PL"/>
        </w:rPr>
      </w:pPr>
    </w:p>
    <w:p w14:paraId="51B77233" w14:textId="77777777" w:rsidR="00865260" w:rsidRPr="004F766A" w:rsidRDefault="00865260" w:rsidP="0066745B">
      <w:pPr>
        <w:rPr>
          <w:sz w:val="28"/>
          <w:szCs w:val="28"/>
          <w:lang w:val="pl-PL"/>
        </w:rPr>
      </w:pPr>
    </w:p>
    <w:p w14:paraId="05A4DC88" w14:textId="08EEE924" w:rsidR="00865260" w:rsidRPr="004F766A" w:rsidRDefault="00865260" w:rsidP="00865260">
      <w:pPr>
        <w:pStyle w:val="Nagwek2"/>
        <w:rPr>
          <w:rFonts w:ascii="Times New Roman" w:hAnsi="Times New Roman"/>
          <w:sz w:val="28"/>
          <w:szCs w:val="28"/>
          <w:lang w:val="pl-PL"/>
        </w:rPr>
      </w:pPr>
      <w:bookmarkStart w:id="31" w:name="_Toc372547009"/>
      <w:r w:rsidRPr="004F766A">
        <w:rPr>
          <w:rFonts w:ascii="Times New Roman" w:hAnsi="Times New Roman"/>
          <w:sz w:val="28"/>
          <w:szCs w:val="28"/>
          <w:lang w:val="pl-PL"/>
        </w:rPr>
        <w:t>Podsumowanie możliwości</w:t>
      </w:r>
      <w:bookmarkEnd w:id="31"/>
    </w:p>
    <w:p w14:paraId="288909F5" w14:textId="77777777" w:rsidR="00865260" w:rsidRPr="004F766A" w:rsidRDefault="00865260" w:rsidP="00B86AB0">
      <w:pPr>
        <w:ind w:left="720"/>
        <w:rPr>
          <w:sz w:val="28"/>
          <w:szCs w:val="28"/>
          <w:lang w:val="pl-PL"/>
        </w:rPr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8718D5" w:rsidRPr="004F766A" w14:paraId="21015DE0" w14:textId="77777777" w:rsidTr="004148F8">
        <w:trPr>
          <w:cantSplit/>
        </w:trPr>
        <w:tc>
          <w:tcPr>
            <w:tcW w:w="3240" w:type="dxa"/>
          </w:tcPr>
          <w:p w14:paraId="7E8637D6" w14:textId="40BB6593" w:rsidR="008718D5" w:rsidRPr="004F766A" w:rsidRDefault="008718D5" w:rsidP="004148F8">
            <w:pPr>
              <w:keepNext/>
              <w:ind w:right="72"/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Korzyści</w:t>
            </w:r>
            <w:proofErr w:type="spellEnd"/>
            <w:r w:rsidRPr="004F766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b/>
                <w:sz w:val="28"/>
                <w:szCs w:val="28"/>
              </w:rPr>
              <w:t>użytkownika</w:t>
            </w:r>
            <w:proofErr w:type="spellEnd"/>
          </w:p>
        </w:tc>
        <w:tc>
          <w:tcPr>
            <w:tcW w:w="3780" w:type="dxa"/>
          </w:tcPr>
          <w:p w14:paraId="7E1905D3" w14:textId="6B3E0411" w:rsidR="008718D5" w:rsidRPr="004F766A" w:rsidRDefault="008718D5" w:rsidP="004148F8">
            <w:pPr>
              <w:ind w:right="144"/>
              <w:rPr>
                <w:b/>
                <w:sz w:val="28"/>
                <w:szCs w:val="28"/>
              </w:rPr>
            </w:pPr>
            <w:proofErr w:type="spellStart"/>
            <w:r w:rsidRPr="004F766A">
              <w:rPr>
                <w:b/>
                <w:sz w:val="28"/>
                <w:szCs w:val="28"/>
              </w:rPr>
              <w:t>Opis</w:t>
            </w:r>
            <w:proofErr w:type="spellEnd"/>
          </w:p>
        </w:tc>
      </w:tr>
      <w:tr w:rsidR="008718D5" w:rsidRPr="00D957C7" w14:paraId="66D3BC1A" w14:textId="77777777" w:rsidTr="004148F8">
        <w:trPr>
          <w:cantSplit/>
        </w:trPr>
        <w:tc>
          <w:tcPr>
            <w:tcW w:w="3240" w:type="dxa"/>
          </w:tcPr>
          <w:p w14:paraId="4C7B1558" w14:textId="397688B4" w:rsidR="008718D5" w:rsidRPr="004F766A" w:rsidRDefault="008718D5" w:rsidP="004148F8">
            <w:pPr>
              <w:keepNext/>
              <w:ind w:right="-14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Bezpieczeństwo</w:t>
            </w:r>
            <w:proofErr w:type="spellEnd"/>
          </w:p>
        </w:tc>
        <w:tc>
          <w:tcPr>
            <w:tcW w:w="3780" w:type="dxa"/>
          </w:tcPr>
          <w:p w14:paraId="28EEA8F0" w14:textId="784A0FC5" w:rsidR="008718D5" w:rsidRPr="004F766A" w:rsidRDefault="008718D5" w:rsidP="004148F8">
            <w:pPr>
              <w:ind w:right="144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Dostęp do wszystkich danych użytkownika możliwy dopiero po zalogowaniu do systemu</w:t>
            </w:r>
          </w:p>
        </w:tc>
      </w:tr>
      <w:tr w:rsidR="004F766A" w:rsidRPr="00D957C7" w14:paraId="15920279" w14:textId="77777777" w:rsidTr="004148F8">
        <w:trPr>
          <w:cantSplit/>
        </w:trPr>
        <w:tc>
          <w:tcPr>
            <w:tcW w:w="3240" w:type="dxa"/>
          </w:tcPr>
          <w:p w14:paraId="63E42522" w14:textId="61849DCB" w:rsidR="008718D5" w:rsidRPr="004F766A" w:rsidRDefault="008718D5" w:rsidP="004148F8">
            <w:pPr>
              <w:keepNext/>
              <w:ind w:right="-14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Dostępność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i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stabilność</w:t>
            </w:r>
            <w:proofErr w:type="spellEnd"/>
          </w:p>
        </w:tc>
        <w:tc>
          <w:tcPr>
            <w:tcW w:w="3780" w:type="dxa"/>
          </w:tcPr>
          <w:p w14:paraId="5D50FD7A" w14:textId="327629FC" w:rsidR="008718D5" w:rsidRPr="004F766A" w:rsidRDefault="008718D5" w:rsidP="008718D5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 w:eastAsia="pl-PL"/>
              </w:rPr>
              <w:t>Serwis dostępny 24 godziny na dobę, mobilna wersja serwisu</w:t>
            </w:r>
          </w:p>
          <w:p w14:paraId="42717493" w14:textId="46A355CF" w:rsidR="008718D5" w:rsidRPr="004F766A" w:rsidRDefault="008718D5" w:rsidP="008718D5">
            <w:pPr>
              <w:ind w:right="144"/>
              <w:rPr>
                <w:sz w:val="28"/>
                <w:szCs w:val="28"/>
                <w:lang w:val="pl-PL"/>
              </w:rPr>
            </w:pPr>
          </w:p>
        </w:tc>
      </w:tr>
      <w:tr w:rsidR="008718D5" w:rsidRPr="00D957C7" w14:paraId="16322E50" w14:textId="77777777" w:rsidTr="004148F8">
        <w:trPr>
          <w:cantSplit/>
        </w:trPr>
        <w:tc>
          <w:tcPr>
            <w:tcW w:w="3240" w:type="dxa"/>
          </w:tcPr>
          <w:p w14:paraId="1D7591FC" w14:textId="452EF896" w:rsidR="008718D5" w:rsidRPr="004F766A" w:rsidRDefault="008718D5" w:rsidP="004148F8">
            <w:pPr>
              <w:keepNext/>
              <w:ind w:right="-14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Łatwy dostęp do potrzebnych danych</w:t>
            </w:r>
          </w:p>
        </w:tc>
        <w:tc>
          <w:tcPr>
            <w:tcW w:w="3780" w:type="dxa"/>
          </w:tcPr>
          <w:p w14:paraId="426E2299" w14:textId="3BCA5147" w:rsidR="008718D5" w:rsidRPr="004F766A" w:rsidRDefault="008718D5" w:rsidP="004148F8">
            <w:pPr>
              <w:ind w:right="144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Użytkownik po zalogowaniu ma możliwość wyświetlenia wszystkich potrzebnych mu informacji o pojeździe</w:t>
            </w:r>
          </w:p>
        </w:tc>
      </w:tr>
      <w:tr w:rsidR="008718D5" w:rsidRPr="00D957C7" w14:paraId="428E2596" w14:textId="77777777" w:rsidTr="004148F8">
        <w:trPr>
          <w:cantSplit/>
        </w:trPr>
        <w:tc>
          <w:tcPr>
            <w:tcW w:w="3240" w:type="dxa"/>
          </w:tcPr>
          <w:p w14:paraId="1E2767AA" w14:textId="3E1FA4AA" w:rsidR="008718D5" w:rsidRPr="004F766A" w:rsidRDefault="008718D5" w:rsidP="004148F8">
            <w:pPr>
              <w:keepNext/>
              <w:ind w:right="-14"/>
              <w:rPr>
                <w:sz w:val="28"/>
                <w:szCs w:val="28"/>
              </w:rPr>
            </w:pPr>
            <w:proofErr w:type="spellStart"/>
            <w:r w:rsidRPr="004F766A">
              <w:rPr>
                <w:sz w:val="28"/>
                <w:szCs w:val="28"/>
              </w:rPr>
              <w:t>Szybki</w:t>
            </w:r>
            <w:proofErr w:type="spellEnd"/>
            <w:r w:rsidRPr="004F766A">
              <w:rPr>
                <w:sz w:val="28"/>
                <w:szCs w:val="28"/>
              </w:rPr>
              <w:t xml:space="preserve"> </w:t>
            </w:r>
            <w:proofErr w:type="spellStart"/>
            <w:r w:rsidRPr="004F766A">
              <w:rPr>
                <w:sz w:val="28"/>
                <w:szCs w:val="28"/>
              </w:rPr>
              <w:t>kontakt</w:t>
            </w:r>
            <w:proofErr w:type="spellEnd"/>
            <w:r w:rsidRPr="004F766A">
              <w:rPr>
                <w:sz w:val="28"/>
                <w:szCs w:val="28"/>
              </w:rPr>
              <w:t xml:space="preserve"> z </w:t>
            </w:r>
            <w:proofErr w:type="spellStart"/>
            <w:r w:rsidRPr="004F766A">
              <w:rPr>
                <w:sz w:val="28"/>
                <w:szCs w:val="28"/>
              </w:rPr>
              <w:t>obsługą</w:t>
            </w:r>
            <w:proofErr w:type="spellEnd"/>
          </w:p>
        </w:tc>
        <w:tc>
          <w:tcPr>
            <w:tcW w:w="3780" w:type="dxa"/>
          </w:tcPr>
          <w:p w14:paraId="68C0ABDD" w14:textId="00D629C4" w:rsidR="008718D5" w:rsidRPr="004F766A" w:rsidRDefault="00CD1950" w:rsidP="004148F8">
            <w:pPr>
              <w:ind w:right="144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>Dzięki przyjaznemu interfejsowi użytkownik może szybko nawiązać kontakt z pracownikami systemu</w:t>
            </w:r>
          </w:p>
        </w:tc>
      </w:tr>
      <w:tr w:rsidR="004F766A" w:rsidRPr="00D957C7" w14:paraId="30ED265C" w14:textId="77777777" w:rsidTr="004148F8">
        <w:trPr>
          <w:cantSplit/>
        </w:trPr>
        <w:tc>
          <w:tcPr>
            <w:tcW w:w="3240" w:type="dxa"/>
          </w:tcPr>
          <w:p w14:paraId="6244BF56" w14:textId="5680A19A" w:rsidR="008718D5" w:rsidRPr="004F766A" w:rsidRDefault="00CD1950" w:rsidP="00FC607B">
            <w:pPr>
              <w:keepNext/>
              <w:ind w:right="-14"/>
              <w:rPr>
                <w:sz w:val="28"/>
                <w:szCs w:val="28"/>
                <w:lang w:val="pl-PL"/>
              </w:rPr>
            </w:pPr>
            <w:r w:rsidRPr="004F766A">
              <w:rPr>
                <w:sz w:val="28"/>
                <w:szCs w:val="28"/>
                <w:lang w:val="pl-PL"/>
              </w:rPr>
              <w:t xml:space="preserve">Możliwość </w:t>
            </w:r>
            <w:r w:rsidR="00FC607B">
              <w:rPr>
                <w:sz w:val="28"/>
                <w:szCs w:val="28"/>
                <w:lang w:val="pl-PL"/>
              </w:rPr>
              <w:t>kontrolowania wielu pojazdów</w:t>
            </w:r>
          </w:p>
        </w:tc>
        <w:tc>
          <w:tcPr>
            <w:tcW w:w="3780" w:type="dxa"/>
          </w:tcPr>
          <w:p w14:paraId="026D29E7" w14:textId="1EC99644" w:rsidR="008718D5" w:rsidRPr="004F766A" w:rsidRDefault="00FC607B" w:rsidP="00FC607B">
            <w:pPr>
              <w:ind w:right="144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Klient</w:t>
            </w:r>
            <w:r w:rsidR="00CD1950" w:rsidRPr="004F766A">
              <w:rPr>
                <w:sz w:val="28"/>
                <w:szCs w:val="28"/>
                <w:lang w:val="pl-PL"/>
              </w:rPr>
              <w:t xml:space="preserve"> ma możliwość kontrolowania więcej niż jednego pojazdu. Po zalogowaniu na stronę </w:t>
            </w:r>
            <w:r>
              <w:rPr>
                <w:sz w:val="28"/>
                <w:szCs w:val="28"/>
                <w:lang w:val="pl-PL"/>
              </w:rPr>
              <w:t>ma możliwość kontrolowania wszystkich pojazdów dodanych do jego konta.</w:t>
            </w:r>
          </w:p>
        </w:tc>
      </w:tr>
    </w:tbl>
    <w:p w14:paraId="03982313" w14:textId="63C47CD8" w:rsidR="008718D5" w:rsidRPr="004F766A" w:rsidRDefault="00865260" w:rsidP="00865260">
      <w:pPr>
        <w:pStyle w:val="Nagwek2"/>
        <w:rPr>
          <w:rFonts w:ascii="Times New Roman" w:hAnsi="Times New Roman"/>
          <w:sz w:val="28"/>
          <w:szCs w:val="28"/>
          <w:lang w:val="pl-PL"/>
        </w:rPr>
      </w:pPr>
      <w:bookmarkStart w:id="32" w:name="_Toc372547010"/>
      <w:r w:rsidRPr="004F766A">
        <w:rPr>
          <w:rFonts w:ascii="Times New Roman" w:hAnsi="Times New Roman"/>
          <w:sz w:val="28"/>
          <w:szCs w:val="28"/>
          <w:lang w:val="pl-PL"/>
        </w:rPr>
        <w:t>Licencje i instalacja</w:t>
      </w:r>
      <w:bookmarkEnd w:id="32"/>
    </w:p>
    <w:p w14:paraId="73A5D2CE" w14:textId="07403A62" w:rsidR="00865260" w:rsidRDefault="00865260" w:rsidP="00865260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System Monitorowania Pojazdów i jego wykonanie zostało zlecone przez firmę </w:t>
      </w:r>
      <w:proofErr w:type="spellStart"/>
      <w:r w:rsidRPr="004F766A">
        <w:rPr>
          <w:sz w:val="28"/>
          <w:szCs w:val="28"/>
          <w:lang w:val="pl-PL" w:eastAsia="pl-PL"/>
        </w:rPr>
        <w:t>Track</w:t>
      </w:r>
      <w:proofErr w:type="spellEnd"/>
      <w:r w:rsidRPr="004F766A">
        <w:rPr>
          <w:sz w:val="28"/>
          <w:szCs w:val="28"/>
          <w:lang w:val="pl-PL" w:eastAsia="pl-PL"/>
        </w:rPr>
        <w:t xml:space="preserve"> and Control. Informacje na temat licencji i praw autorskich zostały zawarte w umowie. System Monitorowania Pojazdów zostanie zainstalowany przez pracowników firmy T&amp;C.</w:t>
      </w:r>
    </w:p>
    <w:p w14:paraId="65A9ABAC" w14:textId="77777777" w:rsidR="0066745B" w:rsidRDefault="0066745B" w:rsidP="00865260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</w:p>
    <w:p w14:paraId="392BD1AE" w14:textId="77777777" w:rsidR="0066745B" w:rsidRPr="004F766A" w:rsidRDefault="0066745B" w:rsidP="00865260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</w:p>
    <w:p w14:paraId="460C6C03" w14:textId="77777777" w:rsidR="00865260" w:rsidRDefault="00865260" w:rsidP="00865260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</w:p>
    <w:p w14:paraId="43EA8EAC" w14:textId="77777777" w:rsidR="0066745B" w:rsidRDefault="0066745B" w:rsidP="00865260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</w:p>
    <w:p w14:paraId="1870368D" w14:textId="77777777" w:rsidR="0066745B" w:rsidRDefault="0066745B" w:rsidP="00865260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</w:p>
    <w:p w14:paraId="23E97F70" w14:textId="77777777" w:rsidR="0066745B" w:rsidRPr="004F766A" w:rsidRDefault="0066745B" w:rsidP="00865260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</w:p>
    <w:p w14:paraId="65988195" w14:textId="422BEEBE" w:rsidR="00865260" w:rsidRPr="004F766A" w:rsidRDefault="00865260" w:rsidP="00865260">
      <w:pPr>
        <w:pStyle w:val="Nagwek1"/>
        <w:rPr>
          <w:rFonts w:ascii="Times New Roman" w:hAnsi="Times New Roman"/>
          <w:sz w:val="28"/>
          <w:szCs w:val="28"/>
          <w:lang w:val="pl-PL" w:eastAsia="pl-PL"/>
        </w:rPr>
      </w:pPr>
      <w:bookmarkStart w:id="33" w:name="_Toc372547011"/>
      <w:r w:rsidRPr="004F766A">
        <w:rPr>
          <w:rFonts w:ascii="Times New Roman" w:hAnsi="Times New Roman"/>
          <w:sz w:val="28"/>
          <w:szCs w:val="28"/>
          <w:lang w:val="pl-PL" w:eastAsia="pl-PL"/>
        </w:rPr>
        <w:t>Funkcjonalność produktu</w:t>
      </w:r>
      <w:bookmarkEnd w:id="33"/>
    </w:p>
    <w:p w14:paraId="7CE3972F" w14:textId="022499E7" w:rsidR="00865260" w:rsidRPr="004F766A" w:rsidRDefault="00865260" w:rsidP="00865260">
      <w:pPr>
        <w:pStyle w:val="Nagwek2"/>
        <w:rPr>
          <w:rFonts w:ascii="Times New Roman" w:hAnsi="Times New Roman"/>
          <w:sz w:val="28"/>
          <w:szCs w:val="28"/>
          <w:lang w:val="pl-PL" w:eastAsia="pl-PL"/>
        </w:rPr>
      </w:pPr>
      <w:bookmarkStart w:id="34" w:name="_Toc372547012"/>
      <w:r w:rsidRPr="004F766A">
        <w:rPr>
          <w:rFonts w:ascii="Times New Roman" w:hAnsi="Times New Roman"/>
          <w:sz w:val="28"/>
          <w:szCs w:val="28"/>
          <w:lang w:val="pl-PL" w:eastAsia="pl-PL"/>
        </w:rPr>
        <w:t>Zarządzanie kontami i uwierzytelnianie</w:t>
      </w:r>
      <w:bookmarkEnd w:id="34"/>
    </w:p>
    <w:p w14:paraId="2A72D4DA" w14:textId="0848EC92" w:rsidR="00865260" w:rsidRPr="004F766A" w:rsidRDefault="00865260" w:rsidP="00865260">
      <w:pPr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Użytkownik systemu, aby móc korzystać z jego funkcjonalności musi posiadać zarejestrowane konto i zostać uwierzytelniony na podstawie pary identyfikator-hasło. </w:t>
      </w:r>
    </w:p>
    <w:p w14:paraId="70A85396" w14:textId="1C65A65D" w:rsidR="00865260" w:rsidRPr="004F766A" w:rsidRDefault="00865260" w:rsidP="00865260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35" w:name="_Toc372547013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Tworzenie konta Administratora</w:t>
      </w:r>
      <w:bookmarkEnd w:id="35"/>
    </w:p>
    <w:p w14:paraId="049B8454" w14:textId="0591F853" w:rsidR="00865260" w:rsidRPr="004F766A" w:rsidRDefault="00865260" w:rsidP="00865260">
      <w:pPr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Tworzenie konta Administratora </w:t>
      </w:r>
      <w:r w:rsidR="00AD6BC4" w:rsidRPr="004F766A">
        <w:rPr>
          <w:sz w:val="28"/>
          <w:szCs w:val="28"/>
          <w:lang w:val="pl-PL" w:eastAsia="pl-PL"/>
        </w:rPr>
        <w:t>odbywa się przy pierwszym uruchomieniu systemu</w:t>
      </w:r>
    </w:p>
    <w:p w14:paraId="4BF04717" w14:textId="441961BE" w:rsidR="00AD6BC4" w:rsidRPr="004F766A" w:rsidRDefault="00AD6BC4" w:rsidP="00AD6BC4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36" w:name="_Toc372547014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Tworzenie konta Pracownika</w:t>
      </w:r>
      <w:bookmarkEnd w:id="36"/>
    </w:p>
    <w:p w14:paraId="36966FD1" w14:textId="0EB75D30" w:rsidR="00FC607B" w:rsidRDefault="00FC607B" w:rsidP="00AD0AC7">
      <w:pPr>
        <w:ind w:left="720"/>
        <w:rPr>
          <w:sz w:val="28"/>
          <w:szCs w:val="28"/>
          <w:lang w:val="pl-PL" w:eastAsia="pl-PL"/>
        </w:rPr>
      </w:pPr>
      <w:r>
        <w:rPr>
          <w:sz w:val="28"/>
          <w:szCs w:val="28"/>
          <w:lang w:val="pl-PL" w:eastAsia="pl-PL"/>
        </w:rPr>
        <w:t>Konto pracownika tworzy Administrator systemu. Wprowadza określone dane dotyczące pracownika. Pracownik może zalogować się do systemu podając login i hasło.</w:t>
      </w:r>
    </w:p>
    <w:p w14:paraId="43DEDDBE" w14:textId="540B7526" w:rsidR="00FC607B" w:rsidRPr="00FC607B" w:rsidRDefault="00AD0AC7" w:rsidP="00FC607B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37" w:name="_Toc372547015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Tworzenie konta Klienta</w:t>
      </w:r>
      <w:bookmarkEnd w:id="37"/>
    </w:p>
    <w:p w14:paraId="56F5AF0B" w14:textId="5D8F224C" w:rsidR="00AD0AC7" w:rsidRPr="004F766A" w:rsidRDefault="00FC607B" w:rsidP="00FC607B">
      <w:pPr>
        <w:ind w:left="720"/>
        <w:rPr>
          <w:sz w:val="28"/>
          <w:szCs w:val="28"/>
          <w:lang w:val="pl-PL" w:eastAsia="pl-PL"/>
        </w:rPr>
      </w:pPr>
      <w:r>
        <w:rPr>
          <w:sz w:val="28"/>
          <w:szCs w:val="28"/>
          <w:lang w:val="pl-PL" w:eastAsia="pl-PL"/>
        </w:rPr>
        <w:t>Konto klienta tworzy Administrator systemu. Wprowadza ustalony wcześniej login oraz hasło. Klient może zalogować się do systemu podając login i hasło.</w:t>
      </w:r>
    </w:p>
    <w:p w14:paraId="7F71C27B" w14:textId="77544409" w:rsidR="004E1FF4" w:rsidRPr="004F766A" w:rsidRDefault="00BC4EDF" w:rsidP="004E1FF4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38" w:name="_Toc372547016"/>
      <w:r>
        <w:rPr>
          <w:rFonts w:ascii="Times New Roman" w:hAnsi="Times New Roman"/>
          <w:i w:val="0"/>
          <w:sz w:val="28"/>
          <w:szCs w:val="28"/>
          <w:lang w:val="pl-PL" w:eastAsia="pl-PL"/>
        </w:rPr>
        <w:t>Edytowanie danych kontaktowych</w:t>
      </w:r>
      <w:bookmarkEnd w:id="38"/>
    </w:p>
    <w:p w14:paraId="52BC760C" w14:textId="7DB2666E" w:rsidR="00AD0AC7" w:rsidRPr="004F766A" w:rsidRDefault="00BC4EDF" w:rsidP="004E1FF4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>
        <w:rPr>
          <w:sz w:val="28"/>
          <w:szCs w:val="28"/>
          <w:lang w:val="pl-PL" w:eastAsia="pl-PL"/>
        </w:rPr>
        <w:t>Klient/Pracownik</w:t>
      </w:r>
      <w:r w:rsidR="004E1FF4" w:rsidRPr="004F766A">
        <w:rPr>
          <w:sz w:val="28"/>
          <w:szCs w:val="28"/>
          <w:lang w:val="pl-PL" w:eastAsia="pl-PL"/>
        </w:rPr>
        <w:t xml:space="preserve"> może modyfikować dane umieszczone w jego prof</w:t>
      </w:r>
      <w:r>
        <w:rPr>
          <w:sz w:val="28"/>
          <w:szCs w:val="28"/>
          <w:lang w:val="pl-PL" w:eastAsia="pl-PL"/>
        </w:rPr>
        <w:t>ilu na koncie, dzięki temu dane zawsze będą aktualne.</w:t>
      </w:r>
    </w:p>
    <w:p w14:paraId="43473F04" w14:textId="64902130" w:rsidR="004E1FF4" w:rsidRPr="004F766A" w:rsidRDefault="004E1FF4" w:rsidP="004E1FF4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39" w:name="_Toc372547017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Usuwanie konta</w:t>
      </w:r>
      <w:bookmarkEnd w:id="39"/>
    </w:p>
    <w:p w14:paraId="1F4942D0" w14:textId="484DB77C" w:rsidR="004E1FF4" w:rsidRPr="004F766A" w:rsidRDefault="004E1FF4" w:rsidP="004E1FF4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>Konto Klienta i Pracownika może usunąć wyłącznie Administrator. Konto Administratora może usunąć inny Administrator.</w:t>
      </w:r>
    </w:p>
    <w:p w14:paraId="43B66382" w14:textId="3B3CDADD" w:rsidR="000D50C8" w:rsidRPr="004F766A" w:rsidRDefault="000D50C8" w:rsidP="000D50C8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40" w:name="_Toc372547018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Blokowanie konta</w:t>
      </w:r>
      <w:bookmarkEnd w:id="40"/>
    </w:p>
    <w:p w14:paraId="45F210D7" w14:textId="401087B1" w:rsidR="000D50C8" w:rsidRPr="004F766A" w:rsidRDefault="000D50C8" w:rsidP="000D50C8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>Administrator może zablokować konto Użytkownika. Wówczas Użytkownik nie może korzystać z funkcjonalności, która jest mu przypisana.</w:t>
      </w:r>
    </w:p>
    <w:p w14:paraId="079A650E" w14:textId="28598B6B" w:rsidR="00EC3344" w:rsidRPr="004F766A" w:rsidRDefault="00EC3344" w:rsidP="00EC3344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41" w:name="_Toc372547019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Logowanie</w:t>
      </w:r>
      <w:bookmarkEnd w:id="41"/>
    </w:p>
    <w:p w14:paraId="492370E6" w14:textId="091A2334" w:rsidR="00EC3344" w:rsidRPr="004F766A" w:rsidRDefault="00EC3344" w:rsidP="00EC3344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Aby zalogować się do portalu Użytkownik musi podać swój login i hasło. Dopiero po zalogowaniu może </w:t>
      </w:r>
      <w:r w:rsidR="00BC4EDF">
        <w:rPr>
          <w:sz w:val="28"/>
          <w:szCs w:val="28"/>
          <w:lang w:val="pl-PL" w:eastAsia="pl-PL"/>
        </w:rPr>
        <w:t>w pełni korzystać z systemu</w:t>
      </w:r>
      <w:r w:rsidRPr="004F766A">
        <w:rPr>
          <w:sz w:val="28"/>
          <w:szCs w:val="28"/>
          <w:lang w:val="pl-PL" w:eastAsia="pl-PL"/>
        </w:rPr>
        <w:t>.</w:t>
      </w:r>
    </w:p>
    <w:p w14:paraId="39EBDD93" w14:textId="47E3EB62" w:rsidR="00EC3344" w:rsidRPr="004F766A" w:rsidRDefault="00EC3344" w:rsidP="00EC3344">
      <w:pPr>
        <w:pStyle w:val="Nagwek2"/>
        <w:rPr>
          <w:rFonts w:ascii="Times New Roman" w:hAnsi="Times New Roman"/>
          <w:sz w:val="28"/>
          <w:szCs w:val="28"/>
          <w:lang w:val="pl-PL" w:eastAsia="pl-PL"/>
        </w:rPr>
      </w:pPr>
      <w:bookmarkStart w:id="42" w:name="_Toc372547020"/>
      <w:r w:rsidRPr="004F766A">
        <w:rPr>
          <w:rFonts w:ascii="Times New Roman" w:hAnsi="Times New Roman"/>
          <w:sz w:val="28"/>
          <w:szCs w:val="28"/>
          <w:lang w:val="pl-PL" w:eastAsia="pl-PL"/>
        </w:rPr>
        <w:lastRenderedPageBreak/>
        <w:t>Zarządzanie informacjami o pojazdach</w:t>
      </w:r>
      <w:bookmarkEnd w:id="42"/>
    </w:p>
    <w:p w14:paraId="2433962E" w14:textId="7B428563" w:rsidR="00EC3344" w:rsidRPr="004F766A" w:rsidRDefault="007510BA" w:rsidP="007510BA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43" w:name="_Toc372547021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Wprowadzanie nowych pojazdów</w:t>
      </w:r>
      <w:bookmarkEnd w:id="43"/>
    </w:p>
    <w:p w14:paraId="3581B3D8" w14:textId="5109576C" w:rsidR="007510BA" w:rsidRPr="004F766A" w:rsidRDefault="00B33CC9" w:rsidP="00EC3344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Tylko Pracownik firmy może dodać nowy pojazd do konta </w:t>
      </w:r>
      <w:r w:rsidR="00BC4EDF">
        <w:rPr>
          <w:sz w:val="28"/>
          <w:szCs w:val="28"/>
          <w:lang w:val="pl-PL" w:eastAsia="pl-PL"/>
        </w:rPr>
        <w:t>Klienta</w:t>
      </w:r>
      <w:r w:rsidRPr="004F766A">
        <w:rPr>
          <w:sz w:val="28"/>
          <w:szCs w:val="28"/>
          <w:lang w:val="pl-PL" w:eastAsia="pl-PL"/>
        </w:rPr>
        <w:t xml:space="preserve">. Potrzebne są takie informacje jak: </w:t>
      </w:r>
      <w:r w:rsidR="00BC4EDF">
        <w:rPr>
          <w:sz w:val="28"/>
          <w:szCs w:val="28"/>
          <w:lang w:val="pl-PL" w:eastAsia="pl-PL"/>
        </w:rPr>
        <w:t xml:space="preserve">przykładowa </w:t>
      </w:r>
      <w:r w:rsidRPr="004F766A">
        <w:rPr>
          <w:sz w:val="28"/>
          <w:szCs w:val="28"/>
          <w:lang w:val="pl-PL" w:eastAsia="pl-PL"/>
        </w:rPr>
        <w:t xml:space="preserve">nazwa </w:t>
      </w:r>
      <w:r w:rsidR="00BC4EDF">
        <w:rPr>
          <w:sz w:val="28"/>
          <w:szCs w:val="28"/>
          <w:lang w:val="pl-PL" w:eastAsia="pl-PL"/>
        </w:rPr>
        <w:t>pojazdu oraz</w:t>
      </w:r>
      <w:r w:rsidRPr="004F766A">
        <w:rPr>
          <w:sz w:val="28"/>
          <w:szCs w:val="28"/>
          <w:lang w:val="pl-PL" w:eastAsia="pl-PL"/>
        </w:rPr>
        <w:t xml:space="preserve"> typ </w:t>
      </w:r>
      <w:r w:rsidR="00BC4EDF">
        <w:rPr>
          <w:sz w:val="28"/>
          <w:szCs w:val="28"/>
          <w:lang w:val="pl-PL" w:eastAsia="pl-PL"/>
        </w:rPr>
        <w:t xml:space="preserve">zainstalowanego </w:t>
      </w:r>
      <w:r w:rsidR="00BC4EDF" w:rsidRPr="004F766A">
        <w:rPr>
          <w:sz w:val="28"/>
          <w:szCs w:val="28"/>
          <w:lang w:val="pl-PL" w:eastAsia="pl-PL"/>
        </w:rPr>
        <w:t>urządzeni</w:t>
      </w:r>
      <w:r w:rsidR="00BC4EDF">
        <w:rPr>
          <w:sz w:val="28"/>
          <w:szCs w:val="28"/>
          <w:lang w:val="pl-PL" w:eastAsia="pl-PL"/>
        </w:rPr>
        <w:t>a</w:t>
      </w:r>
      <w:r w:rsidRPr="004F766A">
        <w:rPr>
          <w:sz w:val="28"/>
          <w:szCs w:val="28"/>
          <w:lang w:val="pl-PL" w:eastAsia="pl-PL"/>
        </w:rPr>
        <w:t>.</w:t>
      </w:r>
    </w:p>
    <w:p w14:paraId="2D3FFBDD" w14:textId="7C9D381B" w:rsidR="00B33CC9" w:rsidRPr="004F766A" w:rsidRDefault="00BC4EDF" w:rsidP="00B33CC9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44" w:name="_Toc372547022"/>
      <w:r>
        <w:rPr>
          <w:rFonts w:ascii="Times New Roman" w:hAnsi="Times New Roman"/>
          <w:i w:val="0"/>
          <w:sz w:val="28"/>
          <w:szCs w:val="28"/>
          <w:lang w:val="pl-PL" w:eastAsia="pl-PL"/>
        </w:rPr>
        <w:t>Przeszukiwanie</w:t>
      </w:r>
      <w:r w:rsidR="00B33CC9"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 xml:space="preserve"> listy pojazdów</w:t>
      </w:r>
      <w:bookmarkEnd w:id="44"/>
    </w:p>
    <w:p w14:paraId="22C33FD5" w14:textId="2A98CFC9" w:rsidR="00B33CC9" w:rsidRPr="004F766A" w:rsidRDefault="00BC4EDF" w:rsidP="00EC3344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>
        <w:rPr>
          <w:sz w:val="28"/>
          <w:szCs w:val="28"/>
          <w:lang w:val="pl-PL" w:eastAsia="pl-PL"/>
        </w:rPr>
        <w:t>Przeszukiwać</w:t>
      </w:r>
      <w:r w:rsidR="00B33CC9" w:rsidRPr="004F766A">
        <w:rPr>
          <w:sz w:val="28"/>
          <w:szCs w:val="28"/>
          <w:lang w:val="pl-PL" w:eastAsia="pl-PL"/>
        </w:rPr>
        <w:t xml:space="preserve"> listę pojazdów może wyłącznie Klient i Pracownik. Po jej wyświetleniu widoczny jest model samochodu i numery rejestracyjne.</w:t>
      </w:r>
    </w:p>
    <w:p w14:paraId="684EB8DD" w14:textId="0C64DFBF" w:rsidR="00B33CC9" w:rsidRPr="004F766A" w:rsidRDefault="00BC4EDF" w:rsidP="00B33CC9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45" w:name="_Toc372547023"/>
      <w:r>
        <w:rPr>
          <w:rFonts w:ascii="Times New Roman" w:hAnsi="Times New Roman"/>
          <w:i w:val="0"/>
          <w:sz w:val="28"/>
          <w:szCs w:val="28"/>
          <w:lang w:val="pl-PL" w:eastAsia="pl-PL"/>
        </w:rPr>
        <w:t>Generowanie</w:t>
      </w:r>
      <w:r w:rsidR="00B33CC9"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 xml:space="preserve"> raportu z danego okresu</w:t>
      </w:r>
      <w:bookmarkEnd w:id="45"/>
    </w:p>
    <w:p w14:paraId="33616C12" w14:textId="3511A117" w:rsidR="00B33CC9" w:rsidRPr="004F766A" w:rsidRDefault="00B33CC9" w:rsidP="00EC3344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Raport może </w:t>
      </w:r>
      <w:r w:rsidR="00BC4EDF">
        <w:rPr>
          <w:sz w:val="28"/>
          <w:szCs w:val="28"/>
          <w:lang w:val="pl-PL" w:eastAsia="pl-PL"/>
        </w:rPr>
        <w:t>generować</w:t>
      </w:r>
      <w:r w:rsidRPr="004F766A">
        <w:rPr>
          <w:sz w:val="28"/>
          <w:szCs w:val="28"/>
          <w:lang w:val="pl-PL" w:eastAsia="pl-PL"/>
        </w:rPr>
        <w:t xml:space="preserve"> wyłącznie Klient. </w:t>
      </w:r>
      <w:r w:rsidR="00DA1CED" w:rsidRPr="004F766A">
        <w:rPr>
          <w:sz w:val="28"/>
          <w:szCs w:val="28"/>
          <w:lang w:val="pl-PL" w:eastAsia="pl-PL"/>
        </w:rPr>
        <w:t>Informacje w nim zawarte to między innymi: prędkość pojazdu, poziom paliwa,</w:t>
      </w:r>
      <w:r w:rsidR="00BC4EDF">
        <w:rPr>
          <w:sz w:val="28"/>
          <w:szCs w:val="28"/>
          <w:lang w:val="pl-PL" w:eastAsia="pl-PL"/>
        </w:rPr>
        <w:t xml:space="preserve"> czas postoju, pozycja startowa.</w:t>
      </w:r>
    </w:p>
    <w:p w14:paraId="4D89BB82" w14:textId="4FCAD148" w:rsidR="00DA1CED" w:rsidRPr="004F766A" w:rsidRDefault="00DA1CED" w:rsidP="00DA1CED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46" w:name="_Toc372547024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Edytowanie danych pojazdu</w:t>
      </w:r>
      <w:bookmarkEnd w:id="46"/>
    </w:p>
    <w:p w14:paraId="4EF7021B" w14:textId="261C75F2" w:rsidR="00DA1CED" w:rsidRPr="004F766A" w:rsidRDefault="00DA1CED" w:rsidP="00EC3344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Edytować dane może Klient. Może on zmienić każdy parametr </w:t>
      </w:r>
      <w:r w:rsidR="00BC4EDF">
        <w:rPr>
          <w:sz w:val="28"/>
          <w:szCs w:val="28"/>
          <w:lang w:val="pl-PL" w:eastAsia="pl-PL"/>
        </w:rPr>
        <w:t>aby odzwierciedlić rzeczywiste statystyki pojazdu</w:t>
      </w:r>
      <w:r w:rsidRPr="004F766A">
        <w:rPr>
          <w:sz w:val="28"/>
          <w:szCs w:val="28"/>
          <w:lang w:val="pl-PL" w:eastAsia="pl-PL"/>
        </w:rPr>
        <w:t xml:space="preserve">. </w:t>
      </w:r>
    </w:p>
    <w:p w14:paraId="303386C0" w14:textId="2E0A947D" w:rsidR="00DA1CED" w:rsidRPr="004F766A" w:rsidRDefault="00DA1CED" w:rsidP="00DA1CED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47" w:name="_Toc372547025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Śledzenie pojazdu w czasie rzeczywistym</w:t>
      </w:r>
      <w:bookmarkEnd w:id="47"/>
    </w:p>
    <w:p w14:paraId="698EAD45" w14:textId="7D17140D" w:rsidR="00DA1CED" w:rsidRPr="004F766A" w:rsidRDefault="00DA1CED" w:rsidP="00DA1CED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Klient śledzi swój pojazd po zalogowaniu do serwisu na mapie. Przebyta droga </w:t>
      </w:r>
      <w:r w:rsidR="00BC4EDF">
        <w:rPr>
          <w:sz w:val="28"/>
          <w:szCs w:val="28"/>
          <w:lang w:val="pl-PL" w:eastAsia="pl-PL"/>
        </w:rPr>
        <w:t>jest zaznaczona na mapie</w:t>
      </w:r>
      <w:r w:rsidRPr="004F766A">
        <w:rPr>
          <w:sz w:val="28"/>
          <w:szCs w:val="28"/>
          <w:lang w:val="pl-PL" w:eastAsia="pl-PL"/>
        </w:rPr>
        <w:t xml:space="preserve">. </w:t>
      </w:r>
    </w:p>
    <w:p w14:paraId="0799DF51" w14:textId="05CF4971" w:rsidR="0020122E" w:rsidRPr="004F766A" w:rsidRDefault="0020122E" w:rsidP="0020122E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48" w:name="_Toc372547026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Sprawdzanie terminu abonamentu</w:t>
      </w:r>
      <w:bookmarkEnd w:id="48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 xml:space="preserve"> </w:t>
      </w:r>
    </w:p>
    <w:p w14:paraId="53191F36" w14:textId="3675B31F" w:rsidR="0020122E" w:rsidRPr="004F766A" w:rsidRDefault="0020122E" w:rsidP="0020122E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>System wyświetla Klientowi kiedy wygasa obecny abonament.</w:t>
      </w:r>
    </w:p>
    <w:p w14:paraId="64B3CF12" w14:textId="796E2CE9" w:rsidR="0020122E" w:rsidRPr="004F766A" w:rsidRDefault="0020122E" w:rsidP="0020122E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49" w:name="_Toc372547027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Aktywacja i dezaktywacja pojazdu</w:t>
      </w:r>
      <w:bookmarkEnd w:id="49"/>
    </w:p>
    <w:p w14:paraId="611BE477" w14:textId="54787354" w:rsidR="0020122E" w:rsidRPr="004F766A" w:rsidRDefault="0020122E" w:rsidP="0020122E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Przywilej ten posiada Pracownik. Może on aktywować pojazd w celu zapewnienia Klientowi </w:t>
      </w:r>
      <w:r w:rsidR="00BC4EDF">
        <w:rPr>
          <w:sz w:val="28"/>
          <w:szCs w:val="28"/>
          <w:lang w:val="pl-PL" w:eastAsia="pl-PL"/>
        </w:rPr>
        <w:t>możliwości zarządzania pojazdem.</w:t>
      </w:r>
      <w:r w:rsidRPr="004F766A">
        <w:rPr>
          <w:sz w:val="28"/>
          <w:szCs w:val="28"/>
          <w:lang w:val="pl-PL" w:eastAsia="pl-PL"/>
        </w:rPr>
        <w:t xml:space="preserve"> Może on też dezaktywować pojazd, po to aby zablokować Klientowi możliwość korzystania z usług.</w:t>
      </w:r>
    </w:p>
    <w:p w14:paraId="4E32A2BC" w14:textId="77777777" w:rsidR="0020122E" w:rsidRPr="004F766A" w:rsidRDefault="0020122E" w:rsidP="00DA1CED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</w:p>
    <w:p w14:paraId="013680E3" w14:textId="33428C5D" w:rsidR="00DA1CED" w:rsidRPr="004F766A" w:rsidRDefault="00DA1CED" w:rsidP="00DA1CED">
      <w:pPr>
        <w:pStyle w:val="Nagwek2"/>
        <w:rPr>
          <w:rFonts w:ascii="Times New Roman" w:hAnsi="Times New Roman"/>
          <w:sz w:val="28"/>
          <w:szCs w:val="28"/>
          <w:lang w:val="pl-PL" w:eastAsia="pl-PL"/>
        </w:rPr>
      </w:pPr>
      <w:bookmarkStart w:id="50" w:name="_Toc372547028"/>
      <w:r w:rsidRPr="004F766A">
        <w:rPr>
          <w:rFonts w:ascii="Times New Roman" w:hAnsi="Times New Roman"/>
          <w:sz w:val="28"/>
          <w:szCs w:val="28"/>
          <w:lang w:val="pl-PL" w:eastAsia="pl-PL"/>
        </w:rPr>
        <w:t>Inne</w:t>
      </w:r>
      <w:bookmarkEnd w:id="50"/>
    </w:p>
    <w:p w14:paraId="22FB376B" w14:textId="07600143" w:rsidR="00DA1CED" w:rsidRPr="004F766A" w:rsidRDefault="00DA1CED" w:rsidP="00DA1CED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51" w:name="_Toc372547029"/>
      <w:r w:rsidRPr="004F766A">
        <w:rPr>
          <w:rFonts w:ascii="Times New Roman" w:hAnsi="Times New Roman"/>
          <w:i w:val="0"/>
          <w:sz w:val="28"/>
          <w:szCs w:val="28"/>
          <w:lang w:val="pl-PL" w:eastAsia="pl-PL"/>
        </w:rPr>
        <w:t>Zarządzanie powiadomieniami</w:t>
      </w:r>
      <w:bookmarkEnd w:id="51"/>
    </w:p>
    <w:p w14:paraId="70DFCB3E" w14:textId="77777777" w:rsidR="0020122E" w:rsidRPr="004F766A" w:rsidRDefault="00DA1CED" w:rsidP="00DA1CED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>Zarządzać powiadomieniami może Klient. System wyświetla mu typ powiadomienia: wyjazd, zatrzymanie, tankowanie</w:t>
      </w:r>
      <w:r w:rsidR="0020122E" w:rsidRPr="004F766A">
        <w:rPr>
          <w:sz w:val="28"/>
          <w:szCs w:val="28"/>
          <w:lang w:val="pl-PL" w:eastAsia="pl-PL"/>
        </w:rPr>
        <w:t>. Określony jest czas dokonania tych akcji.</w:t>
      </w:r>
    </w:p>
    <w:p w14:paraId="664A359E" w14:textId="44F600CD" w:rsidR="0020122E" w:rsidRPr="004F766A" w:rsidRDefault="00BC4EDF" w:rsidP="0020122E">
      <w:pPr>
        <w:pStyle w:val="Nagwek3"/>
        <w:rPr>
          <w:rFonts w:ascii="Times New Roman" w:hAnsi="Times New Roman"/>
          <w:i w:val="0"/>
          <w:sz w:val="28"/>
          <w:szCs w:val="28"/>
          <w:lang w:val="pl-PL" w:eastAsia="pl-PL"/>
        </w:rPr>
      </w:pPr>
      <w:bookmarkStart w:id="52" w:name="_Toc372547030"/>
      <w:r>
        <w:rPr>
          <w:rFonts w:ascii="Times New Roman" w:hAnsi="Times New Roman"/>
          <w:i w:val="0"/>
          <w:sz w:val="28"/>
          <w:szCs w:val="28"/>
          <w:lang w:val="pl-PL" w:eastAsia="pl-PL"/>
        </w:rPr>
        <w:t>Zarządzanie uprawnieniami.</w:t>
      </w:r>
      <w:bookmarkEnd w:id="52"/>
    </w:p>
    <w:p w14:paraId="36E4604E" w14:textId="77777777" w:rsidR="0020122E" w:rsidRPr="004F766A" w:rsidRDefault="0020122E" w:rsidP="00DA1CED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>Administrator ma możliwość nadawania i odbierania uprawnień w celu określenia możliwości korzystania z serwisu.</w:t>
      </w:r>
    </w:p>
    <w:p w14:paraId="608F6F22" w14:textId="1356DC7F" w:rsidR="00DA1CED" w:rsidRPr="004F766A" w:rsidRDefault="00995F6C" w:rsidP="00995F6C">
      <w:pPr>
        <w:pStyle w:val="Nagwek1"/>
        <w:rPr>
          <w:rFonts w:ascii="Times New Roman" w:hAnsi="Times New Roman"/>
          <w:sz w:val="28"/>
          <w:szCs w:val="28"/>
          <w:lang w:val="pl-PL" w:eastAsia="pl-PL"/>
        </w:rPr>
      </w:pPr>
      <w:bookmarkStart w:id="53" w:name="_Toc372547031"/>
      <w:r w:rsidRPr="004F766A">
        <w:rPr>
          <w:rFonts w:ascii="Times New Roman" w:hAnsi="Times New Roman"/>
          <w:sz w:val="28"/>
          <w:szCs w:val="28"/>
          <w:lang w:val="pl-PL" w:eastAsia="pl-PL"/>
        </w:rPr>
        <w:lastRenderedPageBreak/>
        <w:t>Ograniczenia</w:t>
      </w:r>
      <w:bookmarkEnd w:id="53"/>
    </w:p>
    <w:p w14:paraId="7E11FE54" w14:textId="56A000C0" w:rsidR="00995F6C" w:rsidRPr="004F766A" w:rsidRDefault="00995F6C" w:rsidP="00995F6C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>Konieczne jest, aby serwis działał równie sprawnie niezależnie od przeglądarki, systemu operacyjnego. Wlicza się w to także urządzania mobilne.</w:t>
      </w:r>
    </w:p>
    <w:p w14:paraId="53499878" w14:textId="192C6C88" w:rsidR="00995F6C" w:rsidRPr="004F766A" w:rsidRDefault="00995F6C" w:rsidP="00995F6C">
      <w:pPr>
        <w:pStyle w:val="Nagwek1"/>
        <w:rPr>
          <w:rFonts w:ascii="Times New Roman" w:hAnsi="Times New Roman"/>
          <w:sz w:val="28"/>
          <w:szCs w:val="28"/>
          <w:lang w:val="pl-PL" w:eastAsia="pl-PL"/>
        </w:rPr>
      </w:pPr>
      <w:bookmarkStart w:id="54" w:name="_Toc372547032"/>
      <w:r w:rsidRPr="004F766A">
        <w:rPr>
          <w:rFonts w:ascii="Times New Roman" w:hAnsi="Times New Roman"/>
          <w:sz w:val="28"/>
          <w:szCs w:val="28"/>
          <w:lang w:val="pl-PL" w:eastAsia="pl-PL"/>
        </w:rPr>
        <w:t>Normy jakościowe</w:t>
      </w:r>
      <w:bookmarkEnd w:id="54"/>
    </w:p>
    <w:p w14:paraId="318A13F5" w14:textId="0C84E505" w:rsidR="00995F6C" w:rsidRPr="004F766A" w:rsidRDefault="00995F6C" w:rsidP="00995F6C">
      <w:pPr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>Dostępność – serwis działa 24 godziny na dobę przez siedem dni w tygodniu.</w:t>
      </w:r>
    </w:p>
    <w:p w14:paraId="6152AAE2" w14:textId="362C5124" w:rsidR="00995F6C" w:rsidRPr="004F766A" w:rsidRDefault="00995F6C" w:rsidP="00995F6C">
      <w:pPr>
        <w:ind w:left="720"/>
        <w:rPr>
          <w:sz w:val="28"/>
          <w:szCs w:val="28"/>
          <w:lang w:val="pl-PL" w:eastAsia="pl-PL"/>
        </w:rPr>
      </w:pPr>
      <w:r w:rsidRPr="004F766A">
        <w:rPr>
          <w:bCs/>
          <w:sz w:val="28"/>
          <w:szCs w:val="28"/>
          <w:lang w:val="pl-PL" w:eastAsia="pl-PL"/>
        </w:rPr>
        <w:t>Dostępność</w:t>
      </w:r>
      <w:r w:rsidRPr="004F766A">
        <w:rPr>
          <w:b/>
          <w:bCs/>
          <w:sz w:val="28"/>
          <w:szCs w:val="28"/>
          <w:lang w:val="pl-PL" w:eastAsia="pl-PL"/>
        </w:rPr>
        <w:t xml:space="preserve"> </w:t>
      </w:r>
      <w:r w:rsidRPr="004F766A">
        <w:rPr>
          <w:sz w:val="28"/>
          <w:szCs w:val="28"/>
          <w:lang w:val="pl-PL" w:eastAsia="pl-PL"/>
        </w:rPr>
        <w:t>– portal powinien być dostępny z każdego miejsca na świecie.</w:t>
      </w:r>
    </w:p>
    <w:p w14:paraId="5D319AE8" w14:textId="12AF26DB" w:rsidR="00995F6C" w:rsidRPr="004F766A" w:rsidRDefault="00995F6C" w:rsidP="00995F6C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E477A">
        <w:rPr>
          <w:bCs/>
          <w:sz w:val="28"/>
          <w:szCs w:val="28"/>
          <w:lang w:val="pl-PL" w:eastAsia="pl-PL"/>
        </w:rPr>
        <w:t>Bezpieczeństwo</w:t>
      </w:r>
      <w:r w:rsidRPr="004F766A">
        <w:rPr>
          <w:b/>
          <w:bCs/>
          <w:sz w:val="28"/>
          <w:szCs w:val="28"/>
          <w:lang w:val="pl-PL" w:eastAsia="pl-PL"/>
        </w:rPr>
        <w:t xml:space="preserve"> – </w:t>
      </w:r>
      <w:r w:rsidRPr="004F766A">
        <w:rPr>
          <w:sz w:val="28"/>
          <w:szCs w:val="28"/>
          <w:lang w:val="pl-PL" w:eastAsia="pl-PL"/>
        </w:rPr>
        <w:t>system powinien być odporny na popularne metody ataków, jak zabezpieczać użytkowników przed dostępem osób trzecich do ich profilów.</w:t>
      </w:r>
    </w:p>
    <w:p w14:paraId="64725248" w14:textId="7ECE9368" w:rsidR="00995F6C" w:rsidRPr="004F766A" w:rsidRDefault="00995F6C" w:rsidP="00995F6C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E477A">
        <w:rPr>
          <w:bCs/>
          <w:sz w:val="28"/>
          <w:szCs w:val="28"/>
          <w:lang w:val="pl-PL" w:eastAsia="pl-PL"/>
        </w:rPr>
        <w:t>Bezpieczeństwo</w:t>
      </w:r>
      <w:r w:rsidRPr="004F766A">
        <w:rPr>
          <w:b/>
          <w:bCs/>
          <w:sz w:val="28"/>
          <w:szCs w:val="28"/>
          <w:lang w:val="pl-PL" w:eastAsia="pl-PL"/>
        </w:rPr>
        <w:t xml:space="preserve"> – </w:t>
      </w:r>
      <w:r w:rsidRPr="004F766A">
        <w:rPr>
          <w:sz w:val="28"/>
          <w:szCs w:val="28"/>
          <w:lang w:val="pl-PL" w:eastAsia="pl-PL"/>
        </w:rPr>
        <w:t>w razie wykrycia próby włamania system powinien informować administratorów oraz rejestrować to zdarzenie.</w:t>
      </w:r>
    </w:p>
    <w:p w14:paraId="55F9F8B6" w14:textId="4D428715" w:rsidR="00995F6C" w:rsidRPr="004F766A" w:rsidRDefault="00995F6C" w:rsidP="00995F6C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E477A">
        <w:rPr>
          <w:bCs/>
          <w:sz w:val="28"/>
          <w:szCs w:val="28"/>
          <w:lang w:val="pl-PL" w:eastAsia="pl-PL"/>
        </w:rPr>
        <w:t>Użyteczność</w:t>
      </w:r>
      <w:r w:rsidRPr="004F766A">
        <w:rPr>
          <w:b/>
          <w:bCs/>
          <w:sz w:val="28"/>
          <w:szCs w:val="28"/>
          <w:lang w:val="pl-PL" w:eastAsia="pl-PL"/>
        </w:rPr>
        <w:t xml:space="preserve"> </w:t>
      </w:r>
      <w:r w:rsidRPr="004F766A">
        <w:rPr>
          <w:sz w:val="28"/>
          <w:szCs w:val="28"/>
          <w:lang w:val="pl-PL" w:eastAsia="pl-PL"/>
        </w:rPr>
        <w:t xml:space="preserve">– serwis powinien być </w:t>
      </w:r>
      <w:r w:rsidR="004E477A">
        <w:rPr>
          <w:sz w:val="28"/>
          <w:szCs w:val="28"/>
          <w:lang w:val="pl-PL" w:eastAsia="pl-PL"/>
        </w:rPr>
        <w:t>łatwy</w:t>
      </w:r>
      <w:r w:rsidRPr="004F766A">
        <w:rPr>
          <w:sz w:val="28"/>
          <w:szCs w:val="28"/>
          <w:lang w:val="pl-PL" w:eastAsia="pl-PL"/>
        </w:rPr>
        <w:t xml:space="preserve"> w obsłudze.</w:t>
      </w:r>
    </w:p>
    <w:p w14:paraId="56DE88C7" w14:textId="32AD173F" w:rsidR="00995F6C" w:rsidRPr="004F766A" w:rsidRDefault="00995F6C" w:rsidP="00995F6C">
      <w:pPr>
        <w:pStyle w:val="Nagwek1"/>
        <w:rPr>
          <w:rFonts w:ascii="Times New Roman" w:hAnsi="Times New Roman"/>
          <w:sz w:val="28"/>
          <w:szCs w:val="28"/>
          <w:lang w:val="pl-PL" w:eastAsia="pl-PL"/>
        </w:rPr>
      </w:pPr>
      <w:bookmarkStart w:id="55" w:name="_Toc372547033"/>
      <w:r w:rsidRPr="004F766A">
        <w:rPr>
          <w:rFonts w:ascii="Times New Roman" w:hAnsi="Times New Roman"/>
          <w:sz w:val="28"/>
          <w:szCs w:val="28"/>
          <w:lang w:val="pl-PL" w:eastAsia="pl-PL"/>
        </w:rPr>
        <w:t>Priorytet realizacji</w:t>
      </w:r>
      <w:bookmarkEnd w:id="55"/>
    </w:p>
    <w:p w14:paraId="60F50426" w14:textId="615588C4" w:rsidR="00995F6C" w:rsidRPr="004F766A" w:rsidRDefault="00995F6C" w:rsidP="00995F6C">
      <w:pPr>
        <w:pStyle w:val="Nagwek2"/>
        <w:rPr>
          <w:rFonts w:ascii="Times New Roman" w:hAnsi="Times New Roman"/>
          <w:b w:val="0"/>
          <w:sz w:val="28"/>
          <w:szCs w:val="28"/>
          <w:lang w:val="pl-PL" w:eastAsia="pl-PL"/>
        </w:rPr>
      </w:pPr>
      <w:bookmarkStart w:id="56" w:name="_Toc372547034"/>
      <w:r w:rsidRPr="004F766A">
        <w:rPr>
          <w:rFonts w:ascii="Times New Roman" w:hAnsi="Times New Roman"/>
          <w:b w:val="0"/>
          <w:sz w:val="28"/>
          <w:szCs w:val="28"/>
          <w:lang w:val="pl-PL" w:eastAsia="pl-PL"/>
        </w:rPr>
        <w:t>Możliwość logowania się do serwisu</w:t>
      </w:r>
      <w:bookmarkEnd w:id="56"/>
    </w:p>
    <w:p w14:paraId="271AE828" w14:textId="5898F563" w:rsidR="00995F6C" w:rsidRPr="004F766A" w:rsidRDefault="00995F6C" w:rsidP="00995F6C">
      <w:pPr>
        <w:pStyle w:val="Nagwek2"/>
        <w:rPr>
          <w:rFonts w:ascii="Times New Roman" w:hAnsi="Times New Roman"/>
          <w:b w:val="0"/>
          <w:sz w:val="28"/>
          <w:szCs w:val="28"/>
          <w:lang w:val="pl-PL" w:eastAsia="pl-PL"/>
        </w:rPr>
      </w:pPr>
      <w:bookmarkStart w:id="57" w:name="_Toc372547035"/>
      <w:r w:rsidRPr="004F766A">
        <w:rPr>
          <w:rFonts w:ascii="Times New Roman" w:hAnsi="Times New Roman"/>
          <w:b w:val="0"/>
          <w:sz w:val="28"/>
          <w:szCs w:val="28"/>
          <w:lang w:val="pl-PL" w:eastAsia="pl-PL"/>
        </w:rPr>
        <w:t>Zdolność dodawania nowych Użytkowników</w:t>
      </w:r>
      <w:bookmarkEnd w:id="57"/>
    </w:p>
    <w:p w14:paraId="02FCA5D5" w14:textId="7D704684" w:rsidR="00995F6C" w:rsidRPr="004F766A" w:rsidRDefault="00810B3D" w:rsidP="00810B3D">
      <w:pPr>
        <w:pStyle w:val="Nagwek2"/>
        <w:rPr>
          <w:rFonts w:ascii="Times New Roman" w:hAnsi="Times New Roman"/>
          <w:b w:val="0"/>
          <w:sz w:val="28"/>
          <w:szCs w:val="28"/>
          <w:lang w:val="pl-PL" w:eastAsia="pl-PL"/>
        </w:rPr>
      </w:pPr>
      <w:bookmarkStart w:id="58" w:name="_Toc372547036"/>
      <w:r w:rsidRPr="004F766A">
        <w:rPr>
          <w:rFonts w:ascii="Times New Roman" w:hAnsi="Times New Roman"/>
          <w:b w:val="0"/>
          <w:sz w:val="28"/>
          <w:szCs w:val="28"/>
          <w:lang w:val="pl-PL" w:eastAsia="pl-PL"/>
        </w:rPr>
        <w:t>Zdolność przypisywania Klientowi pojazdu</w:t>
      </w:r>
      <w:bookmarkEnd w:id="58"/>
    </w:p>
    <w:p w14:paraId="5E91FF6E" w14:textId="4EA13B6C" w:rsidR="00810B3D" w:rsidRPr="004F766A" w:rsidRDefault="00810B3D" w:rsidP="00810B3D">
      <w:pPr>
        <w:pStyle w:val="Nagwek2"/>
        <w:rPr>
          <w:rFonts w:ascii="Times New Roman" w:hAnsi="Times New Roman"/>
          <w:b w:val="0"/>
          <w:sz w:val="28"/>
          <w:szCs w:val="28"/>
          <w:lang w:val="pl-PL" w:eastAsia="pl-PL"/>
        </w:rPr>
      </w:pPr>
      <w:bookmarkStart w:id="59" w:name="_Toc372547037"/>
      <w:r w:rsidRPr="004F766A">
        <w:rPr>
          <w:rFonts w:ascii="Times New Roman" w:hAnsi="Times New Roman"/>
          <w:b w:val="0"/>
          <w:sz w:val="28"/>
          <w:szCs w:val="28"/>
          <w:lang w:val="pl-PL" w:eastAsia="pl-PL"/>
        </w:rPr>
        <w:t xml:space="preserve">Stworzenie interfejsu, dzięki któremu można będzie </w:t>
      </w:r>
      <w:r w:rsidR="004E477A">
        <w:rPr>
          <w:rFonts w:ascii="Times New Roman" w:hAnsi="Times New Roman"/>
          <w:b w:val="0"/>
          <w:sz w:val="28"/>
          <w:szCs w:val="28"/>
          <w:lang w:val="pl-PL" w:eastAsia="pl-PL"/>
        </w:rPr>
        <w:t>korzystać z systemu.</w:t>
      </w:r>
      <w:bookmarkEnd w:id="59"/>
    </w:p>
    <w:p w14:paraId="7E43A2AB" w14:textId="4FD6EF11" w:rsidR="00810B3D" w:rsidRPr="004F766A" w:rsidRDefault="00810B3D" w:rsidP="00810B3D">
      <w:pPr>
        <w:pStyle w:val="Nagwek1"/>
        <w:rPr>
          <w:rFonts w:ascii="Times New Roman" w:hAnsi="Times New Roman"/>
          <w:sz w:val="28"/>
          <w:szCs w:val="28"/>
          <w:lang w:val="pl-PL" w:eastAsia="pl-PL"/>
        </w:rPr>
      </w:pPr>
      <w:bookmarkStart w:id="60" w:name="_Toc372547038"/>
      <w:r w:rsidRPr="004F766A">
        <w:rPr>
          <w:rFonts w:ascii="Times New Roman" w:hAnsi="Times New Roman"/>
          <w:sz w:val="28"/>
          <w:szCs w:val="28"/>
          <w:lang w:val="pl-PL" w:eastAsia="pl-PL"/>
        </w:rPr>
        <w:t>Pozostałe wymagania</w:t>
      </w:r>
      <w:bookmarkEnd w:id="60"/>
    </w:p>
    <w:p w14:paraId="7EBF1C2F" w14:textId="136D8904" w:rsidR="00810B3D" w:rsidRPr="004F766A" w:rsidRDefault="00810B3D" w:rsidP="0066745B">
      <w:pPr>
        <w:pStyle w:val="Nagwek2"/>
        <w:rPr>
          <w:lang w:val="pl-PL" w:eastAsia="pl-PL"/>
        </w:rPr>
      </w:pPr>
      <w:bookmarkStart w:id="61" w:name="_Toc372547039"/>
      <w:r w:rsidRPr="004F766A">
        <w:rPr>
          <w:lang w:val="pl-PL" w:eastAsia="pl-PL"/>
        </w:rPr>
        <w:t>Standardy</w:t>
      </w:r>
      <w:bookmarkEnd w:id="61"/>
    </w:p>
    <w:p w14:paraId="300037E8" w14:textId="6C2E07BC" w:rsidR="00810B3D" w:rsidRPr="004F766A" w:rsidRDefault="00810B3D" w:rsidP="00810B3D">
      <w:pPr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Serwis powinien obsługiwać najpopularniejsze przeglądarki internetowe, tj. Opera, Mozilla </w:t>
      </w:r>
      <w:proofErr w:type="spellStart"/>
      <w:r w:rsidRPr="004F766A">
        <w:rPr>
          <w:sz w:val="28"/>
          <w:szCs w:val="28"/>
          <w:lang w:val="pl-PL" w:eastAsia="pl-PL"/>
        </w:rPr>
        <w:t>Firefox</w:t>
      </w:r>
      <w:proofErr w:type="spellEnd"/>
      <w:r w:rsidRPr="004F766A">
        <w:rPr>
          <w:sz w:val="28"/>
          <w:szCs w:val="28"/>
          <w:lang w:val="pl-PL" w:eastAsia="pl-PL"/>
        </w:rPr>
        <w:t>, Chrome, Internet Explorer, i inne</w:t>
      </w:r>
    </w:p>
    <w:p w14:paraId="3CEBBAB9" w14:textId="57021D99" w:rsidR="00810B3D" w:rsidRPr="004F766A" w:rsidRDefault="00810B3D" w:rsidP="00810B3D">
      <w:pPr>
        <w:pStyle w:val="Nagwek2"/>
        <w:rPr>
          <w:rFonts w:ascii="Times New Roman" w:hAnsi="Times New Roman"/>
          <w:sz w:val="28"/>
          <w:szCs w:val="28"/>
          <w:lang w:val="pl-PL" w:eastAsia="pl-PL"/>
        </w:rPr>
      </w:pPr>
      <w:bookmarkStart w:id="62" w:name="_Toc372547040"/>
      <w:r w:rsidRPr="004F766A">
        <w:rPr>
          <w:rFonts w:ascii="Times New Roman" w:hAnsi="Times New Roman"/>
          <w:sz w:val="28"/>
          <w:szCs w:val="28"/>
          <w:lang w:val="pl-PL" w:eastAsia="pl-PL"/>
        </w:rPr>
        <w:t>Wymagania systemowe</w:t>
      </w:r>
      <w:bookmarkEnd w:id="62"/>
    </w:p>
    <w:p w14:paraId="6D256CAD" w14:textId="0E96BCE3" w:rsidR="00810B3D" w:rsidRDefault="00810B3D" w:rsidP="00810B3D">
      <w:pPr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System Monitorowania Pojazdów oparty będzie o dwa główne elementy: urządzenie do lokalizacji GPS oraz aplikację, </w:t>
      </w:r>
      <w:r w:rsidR="004E477A">
        <w:rPr>
          <w:sz w:val="28"/>
          <w:szCs w:val="28"/>
          <w:lang w:val="pl-PL" w:eastAsia="pl-PL"/>
        </w:rPr>
        <w:t>dzięki której klient będzie mógł sprawować kontrolę nad swoimi pojazdami.</w:t>
      </w:r>
    </w:p>
    <w:p w14:paraId="3DBFFC90" w14:textId="77777777" w:rsidR="0066745B" w:rsidRPr="004F766A" w:rsidRDefault="0066745B" w:rsidP="00810B3D">
      <w:pPr>
        <w:ind w:left="720"/>
        <w:rPr>
          <w:sz w:val="28"/>
          <w:szCs w:val="28"/>
          <w:lang w:val="pl-PL" w:eastAsia="pl-PL"/>
        </w:rPr>
      </w:pPr>
    </w:p>
    <w:p w14:paraId="42D40182" w14:textId="77777777" w:rsidR="00810B3D" w:rsidRPr="004F766A" w:rsidRDefault="00810B3D" w:rsidP="00810B3D">
      <w:pPr>
        <w:pStyle w:val="Nagwek1"/>
        <w:rPr>
          <w:rFonts w:ascii="Times New Roman" w:hAnsi="Times New Roman"/>
          <w:sz w:val="28"/>
          <w:szCs w:val="28"/>
          <w:lang w:val="pl-PL" w:eastAsia="pl-PL"/>
        </w:rPr>
      </w:pPr>
      <w:bookmarkStart w:id="63" w:name="_Toc372547041"/>
      <w:r w:rsidRPr="004F766A">
        <w:rPr>
          <w:rFonts w:ascii="Times New Roman" w:hAnsi="Times New Roman"/>
          <w:sz w:val="28"/>
          <w:szCs w:val="28"/>
          <w:lang w:val="pl-PL" w:eastAsia="pl-PL"/>
        </w:rPr>
        <w:t>Wymagania dokumentacji</w:t>
      </w:r>
      <w:bookmarkEnd w:id="63"/>
    </w:p>
    <w:p w14:paraId="7FE2D93B" w14:textId="797264FE" w:rsidR="00810B3D" w:rsidRPr="004F766A" w:rsidRDefault="00810B3D" w:rsidP="00810B3D">
      <w:pPr>
        <w:pStyle w:val="Nagwek2"/>
        <w:rPr>
          <w:rFonts w:ascii="Times New Roman" w:hAnsi="Times New Roman"/>
          <w:sz w:val="28"/>
          <w:szCs w:val="28"/>
          <w:lang w:val="pl-PL" w:eastAsia="pl-PL"/>
        </w:rPr>
      </w:pPr>
      <w:bookmarkStart w:id="64" w:name="_Toc372547042"/>
      <w:r w:rsidRPr="004F766A">
        <w:rPr>
          <w:rFonts w:ascii="Times New Roman" w:hAnsi="Times New Roman"/>
          <w:sz w:val="28"/>
          <w:szCs w:val="28"/>
          <w:lang w:val="pl-PL" w:eastAsia="pl-PL"/>
        </w:rPr>
        <w:t>Instrukcja obsługi</w:t>
      </w:r>
      <w:bookmarkEnd w:id="64"/>
    </w:p>
    <w:p w14:paraId="5A5BB71B" w14:textId="0E13928E" w:rsidR="004F766A" w:rsidRPr="004F766A" w:rsidRDefault="004F766A" w:rsidP="00810B3D">
      <w:pPr>
        <w:pStyle w:val="Nagwek1"/>
        <w:numPr>
          <w:ilvl w:val="0"/>
          <w:numId w:val="0"/>
        </w:numPr>
        <w:ind w:left="720"/>
        <w:rPr>
          <w:rFonts w:ascii="Times New Roman" w:hAnsi="Times New Roman"/>
          <w:b w:val="0"/>
          <w:sz w:val="28"/>
          <w:szCs w:val="28"/>
          <w:lang w:val="pl-PL" w:eastAsia="pl-PL"/>
        </w:rPr>
      </w:pPr>
      <w:bookmarkStart w:id="65" w:name="_Toc372547043"/>
      <w:r w:rsidRPr="004F766A">
        <w:rPr>
          <w:rFonts w:ascii="Times New Roman" w:hAnsi="Times New Roman"/>
          <w:b w:val="0"/>
          <w:sz w:val="28"/>
          <w:szCs w:val="28"/>
          <w:lang w:val="pl-PL" w:eastAsia="pl-PL"/>
        </w:rPr>
        <w:t xml:space="preserve">Na stronie firmy dostępna będzie </w:t>
      </w:r>
      <w:r w:rsidR="004E477A">
        <w:rPr>
          <w:rFonts w:ascii="Times New Roman" w:hAnsi="Times New Roman"/>
          <w:b w:val="0"/>
          <w:sz w:val="28"/>
          <w:szCs w:val="28"/>
          <w:lang w:val="pl-PL" w:eastAsia="pl-PL"/>
        </w:rPr>
        <w:t xml:space="preserve">do pobrania </w:t>
      </w:r>
      <w:r w:rsidRPr="004F766A">
        <w:rPr>
          <w:rFonts w:ascii="Times New Roman" w:hAnsi="Times New Roman"/>
          <w:b w:val="0"/>
          <w:sz w:val="28"/>
          <w:szCs w:val="28"/>
          <w:lang w:val="pl-PL" w:eastAsia="pl-PL"/>
        </w:rPr>
        <w:t>instrukcja</w:t>
      </w:r>
      <w:r w:rsidR="004E477A">
        <w:rPr>
          <w:rFonts w:ascii="Times New Roman" w:hAnsi="Times New Roman"/>
          <w:b w:val="0"/>
          <w:sz w:val="28"/>
          <w:szCs w:val="28"/>
          <w:lang w:val="pl-PL" w:eastAsia="pl-PL"/>
        </w:rPr>
        <w:t xml:space="preserve"> obsługi systemu</w:t>
      </w:r>
      <w:r w:rsidRPr="004F766A">
        <w:rPr>
          <w:rFonts w:ascii="Times New Roman" w:hAnsi="Times New Roman"/>
          <w:b w:val="0"/>
          <w:sz w:val="28"/>
          <w:szCs w:val="28"/>
          <w:lang w:val="pl-PL" w:eastAsia="pl-PL"/>
        </w:rPr>
        <w:t>.</w:t>
      </w:r>
      <w:bookmarkEnd w:id="65"/>
    </w:p>
    <w:p w14:paraId="3A6715C3" w14:textId="53EF4A3F" w:rsidR="00810B3D" w:rsidRPr="004F766A" w:rsidRDefault="004F766A" w:rsidP="004F766A">
      <w:pPr>
        <w:pStyle w:val="Nagwek2"/>
        <w:rPr>
          <w:rFonts w:ascii="Times New Roman" w:hAnsi="Times New Roman"/>
          <w:sz w:val="28"/>
          <w:szCs w:val="28"/>
          <w:lang w:val="pl-PL" w:eastAsia="pl-PL"/>
        </w:rPr>
      </w:pPr>
      <w:bookmarkStart w:id="66" w:name="_Toc372547044"/>
      <w:r w:rsidRPr="004F766A">
        <w:rPr>
          <w:rFonts w:ascii="Times New Roman" w:hAnsi="Times New Roman"/>
          <w:sz w:val="28"/>
          <w:szCs w:val="28"/>
          <w:lang w:val="pl-PL" w:eastAsia="pl-PL"/>
        </w:rPr>
        <w:t>Pomoc online</w:t>
      </w:r>
      <w:bookmarkEnd w:id="66"/>
    </w:p>
    <w:p w14:paraId="50240E9C" w14:textId="26A92137" w:rsidR="004F766A" w:rsidRPr="004F766A" w:rsidRDefault="004F766A" w:rsidP="004F766A">
      <w:pPr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 xml:space="preserve">Na stronie będzie znajdował się </w:t>
      </w:r>
      <w:r w:rsidR="004E477A">
        <w:rPr>
          <w:sz w:val="28"/>
          <w:szCs w:val="28"/>
          <w:lang w:val="pl-PL" w:eastAsia="pl-PL"/>
        </w:rPr>
        <w:t>adres e-mailowy administratora, w celu uzyskania odpowiedzi na nurtujące pytania.</w:t>
      </w:r>
    </w:p>
    <w:p w14:paraId="5EA2C614" w14:textId="61051523" w:rsidR="004F766A" w:rsidRPr="004F766A" w:rsidRDefault="004F766A" w:rsidP="004F766A">
      <w:pPr>
        <w:pStyle w:val="Nagwek2"/>
        <w:rPr>
          <w:rFonts w:ascii="Times New Roman" w:hAnsi="Times New Roman"/>
          <w:sz w:val="28"/>
          <w:szCs w:val="28"/>
          <w:lang w:val="pl-PL" w:eastAsia="pl-PL"/>
        </w:rPr>
      </w:pPr>
      <w:bookmarkStart w:id="67" w:name="_Toc372547045"/>
      <w:r w:rsidRPr="004F766A">
        <w:rPr>
          <w:rFonts w:ascii="Times New Roman" w:hAnsi="Times New Roman"/>
          <w:sz w:val="28"/>
          <w:szCs w:val="28"/>
          <w:lang w:val="pl-PL" w:eastAsia="pl-PL"/>
        </w:rPr>
        <w:lastRenderedPageBreak/>
        <w:t>Instalacja i konfiguracja</w:t>
      </w:r>
      <w:bookmarkEnd w:id="67"/>
    </w:p>
    <w:p w14:paraId="3D3B058D" w14:textId="2EDDC81B" w:rsidR="004F766A" w:rsidRPr="004F766A" w:rsidRDefault="004F766A" w:rsidP="004F766A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  <w:r w:rsidRPr="004F766A">
        <w:rPr>
          <w:sz w:val="28"/>
          <w:szCs w:val="28"/>
          <w:lang w:val="pl-PL" w:eastAsia="pl-PL"/>
        </w:rPr>
        <w:t>Jako że system będzie tworzony, zarządzany i wdrażany przez T&amp;C nie przewiduje się tego typu dokumentacji.</w:t>
      </w:r>
    </w:p>
    <w:p w14:paraId="2F56A5EA" w14:textId="77777777" w:rsidR="00810B3D" w:rsidRPr="004F766A" w:rsidRDefault="00810B3D" w:rsidP="00810B3D">
      <w:pPr>
        <w:widowControl/>
        <w:autoSpaceDE w:val="0"/>
        <w:autoSpaceDN w:val="0"/>
        <w:adjustRightInd w:val="0"/>
        <w:spacing w:line="240" w:lineRule="auto"/>
        <w:ind w:left="720"/>
        <w:rPr>
          <w:sz w:val="28"/>
          <w:szCs w:val="28"/>
          <w:lang w:val="pl-PL" w:eastAsia="pl-PL"/>
        </w:rPr>
      </w:pPr>
    </w:p>
    <w:sectPr w:rsidR="00810B3D" w:rsidRPr="004F766A" w:rsidSect="00BB05FB">
      <w:head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9A891" w14:textId="77777777" w:rsidR="009467ED" w:rsidRDefault="009467ED">
      <w:pPr>
        <w:spacing w:line="240" w:lineRule="auto"/>
      </w:pPr>
      <w:r>
        <w:separator/>
      </w:r>
    </w:p>
  </w:endnote>
  <w:endnote w:type="continuationSeparator" w:id="0">
    <w:p w14:paraId="4D84E874" w14:textId="77777777" w:rsidR="009467ED" w:rsidRDefault="00946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8778312"/>
      <w:docPartObj>
        <w:docPartGallery w:val="Page Numbers (Bottom of Page)"/>
        <w:docPartUnique/>
      </w:docPartObj>
    </w:sdtPr>
    <w:sdtEndPr/>
    <w:sdtContent>
      <w:p w14:paraId="2EC2C8EA" w14:textId="77777777" w:rsidR="004148F8" w:rsidRDefault="004148F8">
        <w:pPr>
          <w:pStyle w:val="Stopka"/>
          <w:jc w:val="right"/>
        </w:pPr>
      </w:p>
      <w:tbl>
        <w:tblPr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</w:tblPr>
        <w:tblGrid>
          <w:gridCol w:w="3162"/>
          <w:gridCol w:w="3162"/>
          <w:gridCol w:w="3162"/>
        </w:tblGrid>
        <w:tr w:rsidR="004148F8" w14:paraId="71A73B12" w14:textId="77777777" w:rsidTr="004148F8"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01A29207" w14:textId="77777777" w:rsidR="004148F8" w:rsidRDefault="004148F8" w:rsidP="002719E7">
              <w:pPr>
                <w:ind w:right="360"/>
              </w:pPr>
              <w:proofErr w:type="spellStart"/>
              <w:r>
                <w:t>Materiały</w:t>
              </w:r>
              <w:proofErr w:type="spellEnd"/>
              <w:r>
                <w:t xml:space="preserve"> </w:t>
              </w:r>
              <w:proofErr w:type="spellStart"/>
              <w:r>
                <w:t>poufne</w:t>
              </w:r>
              <w:proofErr w:type="spellEnd"/>
            </w:p>
          </w:tc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4C8C1ED" w14:textId="30689BC9" w:rsidR="004148F8" w:rsidRDefault="004148F8" w:rsidP="002719E7">
              <w:pPr>
                <w:jc w:val="center"/>
              </w:pPr>
              <w:r>
                <w:sym w:font="Symbol" w:char="F0D3"/>
              </w:r>
              <w:r>
                <w:fldChar w:fldCharType="begin"/>
              </w:r>
              <w:r>
                <w:instrText xml:space="preserve"> DOCPROPERTY "Company"  \* MERGEFORMAT </w:instrText>
              </w:r>
              <w:r>
                <w:fldChar w:fldCharType="end"/>
              </w:r>
              <w:r>
                <w:t xml:space="preserve">Track and Control </w:t>
              </w:r>
              <w:r>
                <w:fldChar w:fldCharType="begin"/>
              </w:r>
              <w:r>
                <w:instrText xml:space="preserve"> DATE \@ "yyyy" </w:instrText>
              </w:r>
              <w:r>
                <w:fldChar w:fldCharType="separate"/>
              </w:r>
              <w:r w:rsidR="004F5BF7">
                <w:rPr>
                  <w:noProof/>
                </w:rPr>
                <w:t>2013</w:t>
              </w:r>
              <w:r>
                <w:fldChar w:fldCharType="end"/>
              </w:r>
            </w:p>
          </w:tc>
          <w:tc>
            <w:tcPr>
              <w:tcW w:w="3162" w:type="dxa"/>
              <w:tcBorders>
                <w:top w:val="nil"/>
                <w:left w:val="nil"/>
                <w:bottom w:val="nil"/>
                <w:right w:val="nil"/>
              </w:tcBorders>
            </w:tcPr>
            <w:p w14:paraId="34C48175" w14:textId="77777777" w:rsidR="004148F8" w:rsidRDefault="004148F8" w:rsidP="002719E7">
              <w:pPr>
                <w:jc w:val="right"/>
              </w:pPr>
              <w:proofErr w:type="spellStart"/>
              <w:r>
                <w:t>Strona</w:t>
              </w:r>
              <w:proofErr w:type="spellEnd"/>
              <w:r>
                <w:t xml:space="preserve"> </w:t>
              </w:r>
              <w:r>
                <w:rPr>
                  <w:rStyle w:val="Numerstrony"/>
                </w:rPr>
                <w:fldChar w:fldCharType="begin"/>
              </w:r>
              <w:r>
                <w:rPr>
                  <w:rStyle w:val="Numerstrony"/>
                </w:rPr>
                <w:instrText xml:space="preserve"> PAGE </w:instrText>
              </w:r>
              <w:r>
                <w:rPr>
                  <w:rStyle w:val="Numerstrony"/>
                </w:rPr>
                <w:fldChar w:fldCharType="separate"/>
              </w:r>
              <w:r w:rsidR="004F5BF7">
                <w:rPr>
                  <w:rStyle w:val="Numerstrony"/>
                  <w:noProof/>
                </w:rPr>
                <w:t>3</w:t>
              </w:r>
              <w:r>
                <w:rPr>
                  <w:rStyle w:val="Numerstrony"/>
                </w:rPr>
                <w:fldChar w:fldCharType="end"/>
              </w:r>
            </w:p>
          </w:tc>
        </w:tr>
      </w:tbl>
      <w:p w14:paraId="6168FF96" w14:textId="21BDCBA3" w:rsidR="004148F8" w:rsidRDefault="009467ED" w:rsidP="004C61B0">
        <w:pPr>
          <w:pStyle w:val="Stopka"/>
        </w:pPr>
      </w:p>
    </w:sdtContent>
  </w:sdt>
  <w:p w14:paraId="1A2C3BD0" w14:textId="77777777" w:rsidR="004148F8" w:rsidRDefault="004148F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CB4D6" w14:textId="77777777" w:rsidR="009467ED" w:rsidRDefault="009467ED">
      <w:pPr>
        <w:spacing w:line="240" w:lineRule="auto"/>
      </w:pPr>
      <w:r>
        <w:separator/>
      </w:r>
    </w:p>
  </w:footnote>
  <w:footnote w:type="continuationSeparator" w:id="0">
    <w:p w14:paraId="0FC248B6" w14:textId="77777777" w:rsidR="009467ED" w:rsidRDefault="00946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FF627" w14:textId="77777777" w:rsidR="004148F8" w:rsidRPr="00C246F1" w:rsidRDefault="004148F8">
    <w:pPr>
      <w:rPr>
        <w:b/>
        <w:sz w:val="24"/>
      </w:rPr>
    </w:pPr>
  </w:p>
  <w:p w14:paraId="3233024C" w14:textId="77777777" w:rsidR="004148F8" w:rsidRPr="00C246F1" w:rsidRDefault="004148F8">
    <w:pPr>
      <w:pBdr>
        <w:top w:val="single" w:sz="6" w:space="1" w:color="auto"/>
      </w:pBdr>
      <w:rPr>
        <w:b/>
        <w:sz w:val="24"/>
      </w:rPr>
    </w:pPr>
  </w:p>
  <w:p w14:paraId="69EBE610" w14:textId="77777777" w:rsidR="004148F8" w:rsidRPr="00C246F1" w:rsidRDefault="004148F8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C246F1">
      <w:rPr>
        <w:b/>
        <w:sz w:val="36"/>
        <w:szCs w:val="36"/>
      </w:rPr>
      <w:t>TRACK AND CONTROL – T&amp;C</w:t>
    </w:r>
  </w:p>
  <w:p w14:paraId="19E5E675" w14:textId="77777777" w:rsidR="004148F8" w:rsidRPr="00C246F1" w:rsidRDefault="004148F8">
    <w:pPr>
      <w:pBdr>
        <w:bottom w:val="single" w:sz="6" w:space="1" w:color="auto"/>
      </w:pBdr>
      <w:jc w:val="right"/>
      <w:rPr>
        <w:b/>
        <w:sz w:val="24"/>
      </w:rPr>
    </w:pPr>
  </w:p>
  <w:p w14:paraId="23C6C689" w14:textId="77777777" w:rsidR="004148F8" w:rsidRPr="00C246F1" w:rsidRDefault="004148F8">
    <w:pPr>
      <w:pStyle w:val="Nagwek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56AF9" w14:textId="77777777" w:rsidR="004148F8" w:rsidRDefault="004148F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ACCA0CC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DA05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BB3461"/>
    <w:multiLevelType w:val="multilevel"/>
    <w:tmpl w:val="30AA577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07F65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1263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B2B0175"/>
    <w:multiLevelType w:val="hybridMultilevel"/>
    <w:tmpl w:val="4DDA1490"/>
    <w:lvl w:ilvl="0" w:tplc="E4C04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1"/>
  </w:num>
  <w:num w:numId="6">
    <w:abstractNumId w:val="22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6"/>
  </w:num>
  <w:num w:numId="17">
    <w:abstractNumId w:val="26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5"/>
  </w:num>
  <w:num w:numId="23">
    <w:abstractNumId w:val="11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2"/>
  </w:num>
  <w:num w:numId="29">
    <w:abstractNumId w:val="17"/>
  </w:num>
  <w:num w:numId="30">
    <w:abstractNumId w:val="7"/>
  </w:num>
  <w:num w:numId="31">
    <w:abstractNumId w:val="29"/>
  </w:num>
  <w:num w:numId="32">
    <w:abstractNumId w:val="5"/>
  </w:num>
  <w:num w:numId="33">
    <w:abstractNumId w:val="2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F1"/>
    <w:rsid w:val="0000518D"/>
    <w:rsid w:val="00027484"/>
    <w:rsid w:val="000369FB"/>
    <w:rsid w:val="00051B76"/>
    <w:rsid w:val="00054491"/>
    <w:rsid w:val="000A5247"/>
    <w:rsid w:val="000D50C8"/>
    <w:rsid w:val="000D69BA"/>
    <w:rsid w:val="00101C30"/>
    <w:rsid w:val="00171863"/>
    <w:rsid w:val="00180322"/>
    <w:rsid w:val="0020122E"/>
    <w:rsid w:val="00204421"/>
    <w:rsid w:val="0025054D"/>
    <w:rsid w:val="002719E7"/>
    <w:rsid w:val="002A6094"/>
    <w:rsid w:val="0038696C"/>
    <w:rsid w:val="00394FBF"/>
    <w:rsid w:val="003A6417"/>
    <w:rsid w:val="003F2A36"/>
    <w:rsid w:val="00414896"/>
    <w:rsid w:val="004148F8"/>
    <w:rsid w:val="00444440"/>
    <w:rsid w:val="004818BC"/>
    <w:rsid w:val="00491B5A"/>
    <w:rsid w:val="004C61B0"/>
    <w:rsid w:val="004E022D"/>
    <w:rsid w:val="004E1FF4"/>
    <w:rsid w:val="004E477A"/>
    <w:rsid w:val="004F5BF7"/>
    <w:rsid w:val="004F766A"/>
    <w:rsid w:val="00534C19"/>
    <w:rsid w:val="00536FF0"/>
    <w:rsid w:val="0056785D"/>
    <w:rsid w:val="005B5D33"/>
    <w:rsid w:val="005D50CB"/>
    <w:rsid w:val="006206E9"/>
    <w:rsid w:val="00624B87"/>
    <w:rsid w:val="006347F3"/>
    <w:rsid w:val="00644055"/>
    <w:rsid w:val="0066745B"/>
    <w:rsid w:val="0067683D"/>
    <w:rsid w:val="00694B3D"/>
    <w:rsid w:val="006C4E9E"/>
    <w:rsid w:val="006E0BA5"/>
    <w:rsid w:val="007510BA"/>
    <w:rsid w:val="007910A5"/>
    <w:rsid w:val="007A6843"/>
    <w:rsid w:val="00810B3D"/>
    <w:rsid w:val="00814685"/>
    <w:rsid w:val="00823837"/>
    <w:rsid w:val="00865260"/>
    <w:rsid w:val="008718D5"/>
    <w:rsid w:val="008A65C5"/>
    <w:rsid w:val="008E3B1C"/>
    <w:rsid w:val="0091374E"/>
    <w:rsid w:val="009467ED"/>
    <w:rsid w:val="00950E87"/>
    <w:rsid w:val="0097486F"/>
    <w:rsid w:val="00995F6C"/>
    <w:rsid w:val="009D632E"/>
    <w:rsid w:val="00A70B8B"/>
    <w:rsid w:val="00A95141"/>
    <w:rsid w:val="00AD0AC7"/>
    <w:rsid w:val="00AD271C"/>
    <w:rsid w:val="00AD6BC4"/>
    <w:rsid w:val="00B039FF"/>
    <w:rsid w:val="00B04B96"/>
    <w:rsid w:val="00B06130"/>
    <w:rsid w:val="00B33CC9"/>
    <w:rsid w:val="00B83896"/>
    <w:rsid w:val="00B86AB0"/>
    <w:rsid w:val="00B96246"/>
    <w:rsid w:val="00BB05FB"/>
    <w:rsid w:val="00BC4EDF"/>
    <w:rsid w:val="00BE5D7F"/>
    <w:rsid w:val="00C246F1"/>
    <w:rsid w:val="00C36DF0"/>
    <w:rsid w:val="00C52EFE"/>
    <w:rsid w:val="00C570FF"/>
    <w:rsid w:val="00CD1950"/>
    <w:rsid w:val="00D3512A"/>
    <w:rsid w:val="00D45560"/>
    <w:rsid w:val="00D713DF"/>
    <w:rsid w:val="00D957C7"/>
    <w:rsid w:val="00D968FB"/>
    <w:rsid w:val="00DA1CED"/>
    <w:rsid w:val="00DA250E"/>
    <w:rsid w:val="00E071DF"/>
    <w:rsid w:val="00E63629"/>
    <w:rsid w:val="00E72CB6"/>
    <w:rsid w:val="00E809BE"/>
    <w:rsid w:val="00E91C7B"/>
    <w:rsid w:val="00EB2915"/>
    <w:rsid w:val="00EB5F6C"/>
    <w:rsid w:val="00EC3344"/>
    <w:rsid w:val="00EC76B2"/>
    <w:rsid w:val="00FB51D4"/>
    <w:rsid w:val="00FC607B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589431"/>
  <w15:docId w15:val="{7096398D-5D64-40BB-95F9-0F31979E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B05FB"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rsid w:val="00BB05F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rsid w:val="00BB05FB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rsid w:val="00BB05FB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rsid w:val="00BB05FB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rsid w:val="00BB05F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rsid w:val="00BB05F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rsid w:val="00BB05F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rsid w:val="00BB05F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rsid w:val="00BB05F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rsid w:val="00BB05FB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rsid w:val="00BB05FB"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rsid w:val="00BB05F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rsid w:val="00BB05FB"/>
    <w:pPr>
      <w:ind w:left="900" w:hanging="900"/>
    </w:pPr>
  </w:style>
  <w:style w:type="paragraph" w:styleId="Spistreci1">
    <w:name w:val="toc 1"/>
    <w:basedOn w:val="Normalny"/>
    <w:next w:val="Normalny"/>
    <w:uiPriority w:val="39"/>
    <w:rsid w:val="00BB05FB"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uiPriority w:val="39"/>
    <w:rsid w:val="00BB05FB"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uiPriority w:val="39"/>
    <w:rsid w:val="00BB05FB"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rsid w:val="00BB05FB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link w:val="StopkaZnak"/>
    <w:uiPriority w:val="99"/>
    <w:rsid w:val="00BB05FB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  <w:rsid w:val="00BB05FB"/>
  </w:style>
  <w:style w:type="paragraph" w:customStyle="1" w:styleId="Bullet2">
    <w:name w:val="Bullet2"/>
    <w:basedOn w:val="Normalny"/>
    <w:rsid w:val="00BB05FB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rsid w:val="00BB05FB"/>
    <w:pPr>
      <w:spacing w:before="80" w:line="240" w:lineRule="auto"/>
      <w:jc w:val="both"/>
    </w:pPr>
  </w:style>
  <w:style w:type="paragraph" w:customStyle="1" w:styleId="Tabletext">
    <w:name w:val="Tabletext"/>
    <w:basedOn w:val="Normalny"/>
    <w:rsid w:val="00BB05FB"/>
    <w:pPr>
      <w:keepLines/>
      <w:spacing w:after="120"/>
    </w:pPr>
  </w:style>
  <w:style w:type="paragraph" w:styleId="Tekstpodstawowy">
    <w:name w:val="Body Text"/>
    <w:basedOn w:val="Normalny"/>
    <w:semiHidden/>
    <w:rsid w:val="00BB05FB"/>
    <w:pPr>
      <w:keepLines/>
      <w:spacing w:after="120"/>
      <w:ind w:left="720"/>
    </w:pPr>
  </w:style>
  <w:style w:type="paragraph" w:customStyle="1" w:styleId="Paragraph3">
    <w:name w:val="Paragraph3"/>
    <w:basedOn w:val="Normalny"/>
    <w:rsid w:val="00BB05FB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rsid w:val="00BB05FB"/>
    <w:pPr>
      <w:ind w:left="720" w:hanging="432"/>
    </w:pPr>
  </w:style>
  <w:style w:type="character" w:styleId="Odwoanieprzypisudolnego">
    <w:name w:val="footnote reference"/>
    <w:basedOn w:val="Domylnaczcionkaakapitu"/>
    <w:semiHidden/>
    <w:rsid w:val="00BB05FB"/>
    <w:rPr>
      <w:sz w:val="20"/>
      <w:vertAlign w:val="superscript"/>
    </w:rPr>
  </w:style>
  <w:style w:type="paragraph" w:styleId="Tekstprzypisudolnego">
    <w:name w:val="footnote text"/>
    <w:basedOn w:val="Normalny"/>
    <w:semiHidden/>
    <w:rsid w:val="00BB05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1">
    <w:name w:val="Plan dokumentu1"/>
    <w:basedOn w:val="Normalny"/>
    <w:semiHidden/>
    <w:rsid w:val="00BB05FB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rsid w:val="00BB05FB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rsid w:val="00BB05FB"/>
    <w:pPr>
      <w:ind w:left="600"/>
    </w:pPr>
  </w:style>
  <w:style w:type="paragraph" w:styleId="Spistreci5">
    <w:name w:val="toc 5"/>
    <w:basedOn w:val="Normalny"/>
    <w:next w:val="Normalny"/>
    <w:semiHidden/>
    <w:rsid w:val="00BB05FB"/>
    <w:pPr>
      <w:ind w:left="800"/>
    </w:pPr>
  </w:style>
  <w:style w:type="paragraph" w:styleId="Spistreci6">
    <w:name w:val="toc 6"/>
    <w:basedOn w:val="Normalny"/>
    <w:next w:val="Normalny"/>
    <w:semiHidden/>
    <w:rsid w:val="00BB05FB"/>
    <w:pPr>
      <w:ind w:left="1000"/>
    </w:pPr>
  </w:style>
  <w:style w:type="paragraph" w:styleId="Spistreci7">
    <w:name w:val="toc 7"/>
    <w:basedOn w:val="Normalny"/>
    <w:next w:val="Normalny"/>
    <w:semiHidden/>
    <w:rsid w:val="00BB05FB"/>
    <w:pPr>
      <w:ind w:left="1200"/>
    </w:pPr>
  </w:style>
  <w:style w:type="paragraph" w:styleId="Spistreci8">
    <w:name w:val="toc 8"/>
    <w:basedOn w:val="Normalny"/>
    <w:next w:val="Normalny"/>
    <w:semiHidden/>
    <w:rsid w:val="00BB05FB"/>
    <w:pPr>
      <w:ind w:left="1400"/>
    </w:pPr>
  </w:style>
  <w:style w:type="paragraph" w:styleId="Spistreci9">
    <w:name w:val="toc 9"/>
    <w:basedOn w:val="Normalny"/>
    <w:next w:val="Normalny"/>
    <w:semiHidden/>
    <w:rsid w:val="00BB05FB"/>
    <w:pPr>
      <w:ind w:left="1600"/>
    </w:pPr>
  </w:style>
  <w:style w:type="paragraph" w:customStyle="1" w:styleId="MainTitle">
    <w:name w:val="Main Title"/>
    <w:basedOn w:val="Normalny"/>
    <w:rsid w:val="00BB05F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sid w:val="00BB05FB"/>
    <w:rPr>
      <w:i/>
      <w:color w:val="0000FF"/>
    </w:rPr>
  </w:style>
  <w:style w:type="paragraph" w:styleId="Tekstpodstawowywcity">
    <w:name w:val="Body Text Indent"/>
    <w:basedOn w:val="Normalny"/>
    <w:semiHidden/>
    <w:rsid w:val="00BB05F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rsid w:val="00BB05F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rsid w:val="00BB05FB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rsid w:val="00EB2915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BB05FB"/>
    <w:rPr>
      <w:color w:val="0000FF"/>
      <w:u w:val="single"/>
    </w:rPr>
  </w:style>
  <w:style w:type="paragraph" w:customStyle="1" w:styleId="infoblue0">
    <w:name w:val="infoblue"/>
    <w:basedOn w:val="Normalny"/>
    <w:rsid w:val="00BB05F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2E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2EFE"/>
    <w:rPr>
      <w:rFonts w:ascii="Tahoma" w:hAnsi="Tahoma" w:cs="Tahoma"/>
      <w:sz w:val="16"/>
      <w:szCs w:val="16"/>
      <w:lang w:val="en-US"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4405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44055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44055"/>
    <w:rPr>
      <w:lang w:val="en-US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4405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44055"/>
    <w:rPr>
      <w:b/>
      <w:bCs/>
      <w:lang w:val="en-US" w:eastAsia="en-US"/>
    </w:rPr>
  </w:style>
  <w:style w:type="paragraph" w:styleId="Akapitzlist">
    <w:name w:val="List Paragraph"/>
    <w:basedOn w:val="Normalny"/>
    <w:uiPriority w:val="34"/>
    <w:qFormat/>
    <w:rsid w:val="00EB2915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EB2915"/>
  </w:style>
  <w:style w:type="paragraph" w:styleId="Nagwekspisutreci">
    <w:name w:val="TOC Heading"/>
    <w:basedOn w:val="Nagwek1"/>
    <w:next w:val="Normalny"/>
    <w:uiPriority w:val="39"/>
    <w:unhideWhenUsed/>
    <w:qFormat/>
    <w:rsid w:val="002719E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pl-PL"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2719E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a\Documents\inzynieria%20oprogramowania\wizj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E077-8608-435E-A46B-61174E45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wizja</Template>
  <TotalTime>38</TotalTime>
  <Pages>14</Pages>
  <Words>2322</Words>
  <Characters>13936</Characters>
  <Application>Microsoft Office Word</Application>
  <DocSecurity>0</DocSecurity>
  <Lines>116</Lines>
  <Paragraphs>32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Ania</dc:creator>
  <cp:lastModifiedBy>Bogdan Chwaliński</cp:lastModifiedBy>
  <cp:revision>5</cp:revision>
  <cp:lastPrinted>2001-03-15T12:26:00Z</cp:lastPrinted>
  <dcterms:created xsi:type="dcterms:W3CDTF">2013-11-18T02:50:00Z</dcterms:created>
  <dcterms:modified xsi:type="dcterms:W3CDTF">2013-11-18T13:06:00Z</dcterms:modified>
</cp:coreProperties>
</file>